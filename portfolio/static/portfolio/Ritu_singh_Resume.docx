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8A" w:rsidRPr="009F5198" w:rsidRDefault="00E64232" w:rsidP="00E64232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  <w:color w:val="1F497D"/>
          <w:sz w:val="20"/>
          <w:szCs w:val="20"/>
        </w:rPr>
      </w:pPr>
      <w:r w:rsidRPr="009F5198">
        <w:rPr>
          <w:rFonts w:asciiTheme="minorHAnsi" w:hAnsiTheme="minorHAnsi"/>
          <w:b/>
          <w:color w:val="1F497D"/>
          <w:szCs w:val="20"/>
        </w:rPr>
        <w:t>SUMMARY</w:t>
      </w:r>
      <w:r w:rsidR="00AF4ACD">
        <w:rPr>
          <w:rFonts w:asciiTheme="minorHAnsi" w:hAnsiTheme="minorHAnsi"/>
          <w:b/>
          <w:color w:val="1F497D"/>
          <w:szCs w:val="20"/>
        </w:rPr>
        <w:t>:</w:t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</w:p>
    <w:p w:rsidR="00240A8A" w:rsidRPr="009F5198" w:rsidRDefault="00240A8A" w:rsidP="00A2436D">
      <w:pPr>
        <w:jc w:val="both"/>
        <w:rPr>
          <w:rFonts w:asciiTheme="minorHAnsi" w:hAnsiTheme="minorHAnsi"/>
          <w:sz w:val="20"/>
          <w:szCs w:val="20"/>
        </w:rPr>
      </w:pPr>
    </w:p>
    <w:p w:rsidR="00247ADD" w:rsidRPr="00247ADD" w:rsidRDefault="00247ADD" w:rsidP="00247ADD">
      <w:pPr>
        <w:numPr>
          <w:ilvl w:val="0"/>
          <w:numId w:val="10"/>
        </w:num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247A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HR Professional with </w:t>
      </w:r>
      <w:r w:rsidRPr="00247ADD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1.5years</w:t>
      </w:r>
      <w:r w:rsidRPr="00247A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of rich work experience in recruiting professionals as well as generalist profile.</w:t>
      </w:r>
    </w:p>
    <w:p w:rsidR="00247ADD" w:rsidRPr="00247ADD" w:rsidRDefault="00247ADD" w:rsidP="00247ADD">
      <w:pPr>
        <w:numPr>
          <w:ilvl w:val="0"/>
          <w:numId w:val="10"/>
        </w:num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247A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Expertise in the areas of Staffing, Recruiting, Sourcing, Head Hunting, Team Handling, Reporting, Sourcing, Interviewing.</w:t>
      </w:r>
    </w:p>
    <w:p w:rsidR="00247ADD" w:rsidRPr="00247ADD" w:rsidRDefault="00247ADD" w:rsidP="00247ADD">
      <w:pPr>
        <w:numPr>
          <w:ilvl w:val="0"/>
          <w:numId w:val="10"/>
        </w:num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247A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Client Handling, Salary Negotiation, Executive Hiring, Contract Recruitment, Team Management</w:t>
      </w:r>
    </w:p>
    <w:p w:rsidR="00247ADD" w:rsidRPr="00247ADD" w:rsidRDefault="00247ADD" w:rsidP="00247ADD">
      <w:pPr>
        <w:numPr>
          <w:ilvl w:val="0"/>
          <w:numId w:val="10"/>
        </w:num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247A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Experienced in Volume/Mass Hiring and Niche Skill Hiring</w:t>
      </w:r>
    </w:p>
    <w:p w:rsidR="00247ADD" w:rsidRPr="00247ADD" w:rsidRDefault="00247ADD" w:rsidP="00247ADD">
      <w:pPr>
        <w:numPr>
          <w:ilvl w:val="0"/>
          <w:numId w:val="10"/>
        </w:numPr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247A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Possess excellent communications and interpersonal skills</w:t>
      </w:r>
    </w:p>
    <w:p w:rsidR="00247ADD" w:rsidRPr="00F70FED" w:rsidRDefault="00247ADD" w:rsidP="00247ADD">
      <w:pPr>
        <w:ind w:left="720"/>
        <w:jc w:val="both"/>
        <w:rPr>
          <w:b/>
          <w:color w:val="000000"/>
        </w:rPr>
      </w:pPr>
    </w:p>
    <w:p w:rsidR="00B523F4" w:rsidRPr="009F5198" w:rsidRDefault="00A2436D" w:rsidP="00B523F4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  <w:color w:val="1F497D"/>
          <w:sz w:val="20"/>
          <w:szCs w:val="20"/>
        </w:rPr>
      </w:pPr>
      <w:r w:rsidRPr="00EE494D">
        <w:rPr>
          <w:rFonts w:asciiTheme="minorHAnsi" w:hAnsiTheme="minorHAnsi"/>
          <w:b/>
          <w:color w:val="1F497D"/>
        </w:rPr>
        <w:t>JOB</w:t>
      </w:r>
      <w:r w:rsidRPr="009F5198">
        <w:rPr>
          <w:rFonts w:asciiTheme="minorHAnsi" w:hAnsiTheme="minorHAnsi"/>
          <w:b/>
          <w:color w:val="1F497D"/>
          <w:szCs w:val="20"/>
        </w:rPr>
        <w:t>EXPERIENCE</w:t>
      </w:r>
      <w:r w:rsidR="00AF4ACD">
        <w:rPr>
          <w:rFonts w:asciiTheme="minorHAnsi" w:hAnsiTheme="minorHAnsi"/>
          <w:b/>
          <w:color w:val="1F497D"/>
          <w:sz w:val="20"/>
          <w:szCs w:val="20"/>
        </w:rPr>
        <w:t>:</w:t>
      </w:r>
      <w:r w:rsidR="00866F6E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866F6E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866F6E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866F6E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866F6E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866F6E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866F6E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B523F4" w:rsidRPr="009F5198">
        <w:rPr>
          <w:rFonts w:asciiTheme="minorHAnsi" w:hAnsiTheme="minorHAnsi"/>
          <w:b/>
          <w:color w:val="1F497D"/>
          <w:sz w:val="20"/>
          <w:szCs w:val="20"/>
        </w:rPr>
        <w:tab/>
      </w:r>
    </w:p>
    <w:p w:rsidR="008B3C14" w:rsidRPr="00FA14CD" w:rsidRDefault="008B3C14" w:rsidP="008B3C14">
      <w:pPr>
        <w:pStyle w:val="NoSpacing"/>
        <w:jc w:val="both"/>
        <w:rPr>
          <w:rFonts w:asciiTheme="minorHAnsi" w:hAnsiTheme="minorHAnsi"/>
          <w:sz w:val="22"/>
          <w:szCs w:val="21"/>
        </w:rPr>
      </w:pPr>
    </w:p>
    <w:p w:rsidR="008B3C14" w:rsidRPr="00FA14CD" w:rsidRDefault="00247ADD" w:rsidP="008B3C14">
      <w:pPr>
        <w:pStyle w:val="NoSpacing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Key </w:t>
      </w:r>
      <w:r w:rsidR="008B3C14" w:rsidRPr="00FA14CD">
        <w:rPr>
          <w:rFonts w:asciiTheme="minorHAnsi" w:hAnsiTheme="minorHAnsi"/>
          <w:b/>
          <w:sz w:val="22"/>
          <w:szCs w:val="22"/>
        </w:rPr>
        <w:t>Responsibilities: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Handling the recruitment process as and when required.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Searching relevant profiles form job portals for different positions – Performing Boolean Search, IT Search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 xml:space="preserve">Prescreening candidates with detailed phone screens. 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Evaluating candidate’s compatibility with specific job requirement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Conducting a preliminary interview over the phone and ensuring that the candidate a right fit for the position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Scheduling the interview with the client and coordinating with the candidate.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Preparing daily track sheet and producing the weekly and monthly reports.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Preparing MIS for Insurance and Loan.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Preparing and issuing offer letters, appointment letters, warning letters.</w:t>
      </w:r>
    </w:p>
    <w:p w:rsidR="00247ADD" w:rsidRPr="00247ADD" w:rsidRDefault="00247ADD" w:rsidP="00247ADD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Conducting joining formalities and exit formalities.</w:t>
      </w:r>
    </w:p>
    <w:p w:rsidR="00247ADD" w:rsidRDefault="00247ADD" w:rsidP="00247ADD">
      <w:pPr>
        <w:autoSpaceDE w:val="0"/>
        <w:autoSpaceDN w:val="0"/>
        <w:adjustRightInd w:val="0"/>
        <w:jc w:val="both"/>
      </w:pPr>
    </w:p>
    <w:p w:rsidR="00247ADD" w:rsidRPr="00FA14CD" w:rsidRDefault="00247ADD" w:rsidP="00247ADD">
      <w:pPr>
        <w:pStyle w:val="NoSpacing"/>
        <w:jc w:val="both"/>
        <w:rPr>
          <w:rFonts w:asciiTheme="minorHAnsi" w:hAnsiTheme="minorHAnsi"/>
          <w:sz w:val="22"/>
          <w:szCs w:val="21"/>
        </w:rPr>
      </w:pPr>
      <w:r w:rsidRPr="00FA14CD">
        <w:rPr>
          <w:rFonts w:asciiTheme="minorHAnsi" w:hAnsiTheme="minorHAnsi"/>
          <w:b/>
          <w:sz w:val="22"/>
          <w:szCs w:val="21"/>
        </w:rPr>
        <w:t>Employer</w:t>
      </w:r>
      <w:r w:rsidRPr="00FA14CD">
        <w:rPr>
          <w:rFonts w:asciiTheme="minorHAnsi" w:hAnsiTheme="minorHAnsi"/>
          <w:b/>
          <w:sz w:val="22"/>
          <w:szCs w:val="21"/>
        </w:rPr>
        <w:tab/>
        <w:t>:</w:t>
      </w:r>
      <w:r w:rsidRPr="00247ADD">
        <w:rPr>
          <w:rFonts w:asciiTheme="minorHAnsi" w:hAnsiTheme="minorHAnsi"/>
          <w:b/>
          <w:color w:val="000000"/>
          <w:sz w:val="22"/>
          <w:szCs w:val="22"/>
        </w:rPr>
        <w:t>Vega Solutions</w:t>
      </w:r>
    </w:p>
    <w:p w:rsidR="00247ADD" w:rsidRPr="00FA14CD" w:rsidRDefault="00247ADD" w:rsidP="00247ADD">
      <w:pPr>
        <w:pStyle w:val="NoSpacing"/>
        <w:jc w:val="both"/>
        <w:rPr>
          <w:rFonts w:asciiTheme="minorHAnsi" w:hAnsiTheme="minorHAnsi"/>
          <w:sz w:val="22"/>
          <w:szCs w:val="21"/>
        </w:rPr>
      </w:pPr>
      <w:r w:rsidRPr="00FA14CD">
        <w:rPr>
          <w:rFonts w:asciiTheme="minorHAnsi" w:hAnsiTheme="minorHAnsi"/>
          <w:b/>
          <w:sz w:val="22"/>
          <w:szCs w:val="21"/>
        </w:rPr>
        <w:t>Duration</w:t>
      </w:r>
      <w:r w:rsidRPr="00FA14CD">
        <w:rPr>
          <w:rFonts w:asciiTheme="minorHAnsi" w:hAnsiTheme="minorHAnsi"/>
          <w:b/>
          <w:sz w:val="22"/>
          <w:szCs w:val="21"/>
        </w:rPr>
        <w:tab/>
        <w:t>:</w:t>
      </w:r>
      <w:bookmarkStart w:id="0" w:name="_GoBack"/>
      <w:bookmarkEnd w:id="0"/>
      <w:r w:rsidR="00042A35">
        <w:rPr>
          <w:rFonts w:asciiTheme="minorHAnsi" w:hAnsiTheme="minorHAnsi"/>
          <w:b/>
          <w:sz w:val="22"/>
          <w:szCs w:val="21"/>
        </w:rPr>
        <w:t>sep’2013 – Aug’2014</w:t>
      </w:r>
    </w:p>
    <w:p w:rsidR="00247ADD" w:rsidRDefault="00247ADD" w:rsidP="00247ADD">
      <w:pPr>
        <w:pStyle w:val="NoSpacing"/>
        <w:jc w:val="both"/>
        <w:rPr>
          <w:rFonts w:asciiTheme="minorHAnsi" w:hAnsiTheme="minorHAnsi"/>
          <w:sz w:val="22"/>
          <w:szCs w:val="21"/>
        </w:rPr>
      </w:pPr>
      <w:r w:rsidRPr="00FA14CD">
        <w:rPr>
          <w:rFonts w:asciiTheme="minorHAnsi" w:hAnsiTheme="minorHAnsi"/>
          <w:b/>
          <w:sz w:val="22"/>
          <w:szCs w:val="21"/>
        </w:rPr>
        <w:t>Designation</w:t>
      </w:r>
      <w:r w:rsidRPr="00FA14CD">
        <w:rPr>
          <w:rFonts w:asciiTheme="minorHAnsi" w:hAnsiTheme="minorHAnsi"/>
          <w:b/>
          <w:sz w:val="22"/>
          <w:szCs w:val="21"/>
        </w:rPr>
        <w:tab/>
        <w:t>:</w:t>
      </w:r>
      <w:r>
        <w:rPr>
          <w:rFonts w:asciiTheme="minorHAnsi" w:hAnsiTheme="minorHAnsi"/>
          <w:sz w:val="22"/>
          <w:szCs w:val="21"/>
        </w:rPr>
        <w:t xml:space="preserve"> HR Executive</w:t>
      </w:r>
    </w:p>
    <w:p w:rsidR="00247ADD" w:rsidRDefault="00247ADD" w:rsidP="00247ADD">
      <w:pPr>
        <w:pStyle w:val="NoSpacing"/>
        <w:jc w:val="both"/>
        <w:rPr>
          <w:rFonts w:asciiTheme="minorHAnsi" w:hAnsiTheme="minorHAnsi"/>
          <w:sz w:val="22"/>
          <w:szCs w:val="21"/>
        </w:rPr>
      </w:pPr>
    </w:p>
    <w:p w:rsidR="00247ADD" w:rsidRDefault="00247ADD" w:rsidP="00247ADD">
      <w:pPr>
        <w:pStyle w:val="NoSpacing"/>
        <w:jc w:val="both"/>
        <w:rPr>
          <w:rFonts w:asciiTheme="minorHAnsi" w:hAnsiTheme="minorHAnsi"/>
          <w:b/>
          <w:sz w:val="22"/>
          <w:szCs w:val="22"/>
        </w:rPr>
      </w:pPr>
      <w:r w:rsidRPr="00FA14CD">
        <w:rPr>
          <w:rFonts w:asciiTheme="minorHAnsi" w:hAnsiTheme="minorHAnsi"/>
          <w:b/>
          <w:sz w:val="22"/>
          <w:szCs w:val="22"/>
        </w:rPr>
        <w:t>Responsibilities</w:t>
      </w:r>
      <w:r>
        <w:rPr>
          <w:rFonts w:asciiTheme="minorHAnsi" w:hAnsiTheme="minorHAnsi"/>
          <w:b/>
          <w:sz w:val="22"/>
          <w:szCs w:val="22"/>
        </w:rPr>
        <w:t>:</w:t>
      </w:r>
    </w:p>
    <w:p w:rsidR="00247ADD" w:rsidRPr="00FA14CD" w:rsidRDefault="00247ADD" w:rsidP="00247ADD">
      <w:pPr>
        <w:pStyle w:val="NoSpacing"/>
        <w:jc w:val="both"/>
        <w:rPr>
          <w:rFonts w:asciiTheme="minorHAnsi" w:hAnsiTheme="minorHAnsi"/>
          <w:sz w:val="22"/>
          <w:szCs w:val="21"/>
        </w:rPr>
      </w:pPr>
    </w:p>
    <w:p w:rsidR="00247ADD" w:rsidRPr="00247ADD" w:rsidRDefault="00247ADD" w:rsidP="00247ADD">
      <w:pPr>
        <w:pStyle w:val="BodyText"/>
        <w:numPr>
          <w:ilvl w:val="0"/>
          <w:numId w:val="12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Looking after the recruitment process.</w:t>
      </w:r>
    </w:p>
    <w:p w:rsidR="00247ADD" w:rsidRPr="00247ADD" w:rsidRDefault="00247ADD" w:rsidP="00247ADD">
      <w:pPr>
        <w:pStyle w:val="BodyText"/>
        <w:numPr>
          <w:ilvl w:val="0"/>
          <w:numId w:val="12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Short listing resumes by evaluating the candidate’s communication skills, presentation &amp; technical skills based on client requirement.</w:t>
      </w:r>
    </w:p>
    <w:p w:rsidR="00247ADD" w:rsidRPr="00247ADD" w:rsidRDefault="00247ADD" w:rsidP="00247ADD">
      <w:pPr>
        <w:pStyle w:val="BodyText"/>
        <w:numPr>
          <w:ilvl w:val="0"/>
          <w:numId w:val="12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Coordinating with candidates &amp; scheduling the interviews.</w:t>
      </w:r>
    </w:p>
    <w:p w:rsidR="00247ADD" w:rsidRPr="00247ADD" w:rsidRDefault="00247ADD" w:rsidP="00247ADD">
      <w:pPr>
        <w:pStyle w:val="BodyText"/>
        <w:numPr>
          <w:ilvl w:val="0"/>
          <w:numId w:val="12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Follow up with selected candidates to confirm their joining &amp; keep the respective department informed of the same.</w:t>
      </w:r>
    </w:p>
    <w:p w:rsidR="00247ADD" w:rsidRPr="00247ADD" w:rsidRDefault="00247ADD" w:rsidP="00247ADD">
      <w:pPr>
        <w:pStyle w:val="BodyText"/>
        <w:numPr>
          <w:ilvl w:val="0"/>
          <w:numId w:val="12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Involved in sourcing profile through recruitment channels like job portals and employee referrals.</w:t>
      </w:r>
    </w:p>
    <w:p w:rsidR="00247ADD" w:rsidRDefault="00247ADD" w:rsidP="00247ADD">
      <w:pPr>
        <w:pStyle w:val="BodyText"/>
        <w:numPr>
          <w:ilvl w:val="0"/>
          <w:numId w:val="12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247ADD">
        <w:rPr>
          <w:rFonts w:asciiTheme="minorHAnsi" w:hAnsiTheme="minorHAnsi"/>
          <w:sz w:val="22"/>
          <w:szCs w:val="22"/>
        </w:rPr>
        <w:t>Maintain MIS for insurance and loan and graph to figure out their targets for day to day activities of employees.</w:t>
      </w:r>
    </w:p>
    <w:p w:rsidR="00566005" w:rsidRPr="00566005" w:rsidRDefault="00566005" w:rsidP="00247ADD">
      <w:pPr>
        <w:pStyle w:val="BodyText"/>
        <w:numPr>
          <w:ilvl w:val="0"/>
          <w:numId w:val="12"/>
        </w:numPr>
        <w:spacing w:after="0"/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Performing all the HR related activities</w:t>
      </w:r>
    </w:p>
    <w:p w:rsidR="00247ADD" w:rsidRDefault="00247ADD" w:rsidP="00247ADD">
      <w:pPr>
        <w:autoSpaceDE w:val="0"/>
        <w:autoSpaceDN w:val="0"/>
        <w:adjustRightInd w:val="0"/>
        <w:jc w:val="both"/>
      </w:pPr>
    </w:p>
    <w:p w:rsidR="008B3C14" w:rsidRPr="009F5198" w:rsidRDefault="008B3C14" w:rsidP="00EE373D">
      <w:pPr>
        <w:pStyle w:val="NoSpacing"/>
        <w:jc w:val="both"/>
        <w:rPr>
          <w:rFonts w:asciiTheme="minorHAnsi" w:hAnsiTheme="minorHAnsi"/>
          <w:b/>
          <w:sz w:val="21"/>
          <w:szCs w:val="21"/>
        </w:rPr>
      </w:pPr>
    </w:p>
    <w:p w:rsidR="00566005" w:rsidRPr="00FA14CD" w:rsidRDefault="00566005" w:rsidP="00566005">
      <w:pPr>
        <w:pStyle w:val="NoSpacing"/>
        <w:jc w:val="both"/>
        <w:rPr>
          <w:rFonts w:asciiTheme="minorHAnsi" w:hAnsiTheme="minorHAnsi"/>
          <w:sz w:val="22"/>
          <w:szCs w:val="21"/>
        </w:rPr>
      </w:pPr>
      <w:r w:rsidRPr="00FA14CD">
        <w:rPr>
          <w:rFonts w:asciiTheme="minorHAnsi" w:hAnsiTheme="minorHAnsi"/>
          <w:b/>
          <w:sz w:val="22"/>
          <w:szCs w:val="21"/>
        </w:rPr>
        <w:lastRenderedPageBreak/>
        <w:t>Employer</w:t>
      </w:r>
      <w:r w:rsidRPr="00FA14CD">
        <w:rPr>
          <w:rFonts w:asciiTheme="minorHAnsi" w:hAnsiTheme="minorHAnsi"/>
          <w:b/>
          <w:sz w:val="22"/>
          <w:szCs w:val="21"/>
        </w:rPr>
        <w:tab/>
        <w:t>:</w:t>
      </w:r>
      <w:r w:rsidRPr="00566005">
        <w:rPr>
          <w:rFonts w:asciiTheme="minorHAnsi" w:hAnsiTheme="minorHAnsi"/>
          <w:b/>
          <w:sz w:val="22"/>
          <w:szCs w:val="22"/>
        </w:rPr>
        <w:t>Mantra H</w:t>
      </w:r>
      <w:r>
        <w:rPr>
          <w:rFonts w:asciiTheme="minorHAnsi" w:hAnsiTheme="minorHAnsi"/>
          <w:b/>
          <w:sz w:val="22"/>
          <w:szCs w:val="22"/>
        </w:rPr>
        <w:t>R</w:t>
      </w:r>
      <w:r w:rsidRPr="00566005">
        <w:rPr>
          <w:rFonts w:asciiTheme="minorHAnsi" w:hAnsiTheme="minorHAnsi"/>
          <w:b/>
          <w:sz w:val="22"/>
          <w:szCs w:val="22"/>
        </w:rPr>
        <w:t xml:space="preserve"> Management Pvt. Ltd</w:t>
      </w:r>
    </w:p>
    <w:p w:rsidR="00566005" w:rsidRPr="00FA14CD" w:rsidRDefault="00566005" w:rsidP="00566005">
      <w:pPr>
        <w:pStyle w:val="NoSpacing"/>
        <w:jc w:val="both"/>
        <w:rPr>
          <w:rFonts w:asciiTheme="minorHAnsi" w:hAnsiTheme="minorHAnsi"/>
          <w:sz w:val="22"/>
          <w:szCs w:val="21"/>
        </w:rPr>
      </w:pPr>
      <w:r w:rsidRPr="00FA14CD">
        <w:rPr>
          <w:rFonts w:asciiTheme="minorHAnsi" w:hAnsiTheme="minorHAnsi"/>
          <w:b/>
          <w:sz w:val="22"/>
          <w:szCs w:val="21"/>
        </w:rPr>
        <w:t>Duration</w:t>
      </w:r>
      <w:r w:rsidRPr="00FA14CD">
        <w:rPr>
          <w:rFonts w:asciiTheme="minorHAnsi" w:hAnsiTheme="minorHAnsi"/>
          <w:b/>
          <w:sz w:val="22"/>
          <w:szCs w:val="21"/>
        </w:rPr>
        <w:tab/>
        <w:t>:</w:t>
      </w:r>
      <w:r w:rsidR="001225BC">
        <w:rPr>
          <w:rFonts w:asciiTheme="minorHAnsi" w:hAnsiTheme="minorHAnsi"/>
          <w:b/>
          <w:sz w:val="22"/>
          <w:szCs w:val="21"/>
        </w:rPr>
        <w:t xml:space="preserve"> 18</w:t>
      </w:r>
      <w:r w:rsidR="001225BC" w:rsidRPr="001225BC">
        <w:rPr>
          <w:rFonts w:asciiTheme="minorHAnsi" w:hAnsiTheme="minorHAnsi"/>
          <w:b/>
          <w:sz w:val="22"/>
          <w:szCs w:val="21"/>
          <w:vertAlign w:val="superscript"/>
        </w:rPr>
        <w:t>th</w:t>
      </w:r>
      <w:r w:rsidR="001225BC">
        <w:rPr>
          <w:rFonts w:asciiTheme="minorHAnsi" w:hAnsiTheme="minorHAnsi"/>
          <w:b/>
          <w:sz w:val="22"/>
          <w:szCs w:val="21"/>
        </w:rPr>
        <w:t xml:space="preserve">  feb,13 – 30</w:t>
      </w:r>
      <w:r w:rsidR="001225BC" w:rsidRPr="001225BC">
        <w:rPr>
          <w:rFonts w:asciiTheme="minorHAnsi" w:hAnsiTheme="minorHAnsi"/>
          <w:b/>
          <w:sz w:val="22"/>
          <w:szCs w:val="21"/>
          <w:vertAlign w:val="superscript"/>
        </w:rPr>
        <w:t>th</w:t>
      </w:r>
      <w:r w:rsidR="001225BC">
        <w:rPr>
          <w:rFonts w:asciiTheme="minorHAnsi" w:hAnsiTheme="minorHAnsi"/>
          <w:b/>
          <w:sz w:val="22"/>
          <w:szCs w:val="21"/>
        </w:rPr>
        <w:t xml:space="preserve">  aug</w:t>
      </w:r>
      <w:r w:rsidR="00075F09">
        <w:rPr>
          <w:rFonts w:asciiTheme="minorHAnsi" w:hAnsiTheme="minorHAnsi"/>
          <w:b/>
          <w:sz w:val="22"/>
          <w:szCs w:val="21"/>
        </w:rPr>
        <w:t>,13</w:t>
      </w:r>
    </w:p>
    <w:p w:rsidR="00566005" w:rsidRDefault="00566005" w:rsidP="00566005">
      <w:pPr>
        <w:pStyle w:val="NoSpacing"/>
        <w:jc w:val="both"/>
        <w:rPr>
          <w:rFonts w:asciiTheme="minorHAnsi" w:hAnsiTheme="minorHAnsi"/>
          <w:sz w:val="22"/>
          <w:szCs w:val="21"/>
        </w:rPr>
      </w:pPr>
      <w:r w:rsidRPr="00FA14CD">
        <w:rPr>
          <w:rFonts w:asciiTheme="minorHAnsi" w:hAnsiTheme="minorHAnsi"/>
          <w:b/>
          <w:sz w:val="22"/>
          <w:szCs w:val="21"/>
        </w:rPr>
        <w:t>Designation</w:t>
      </w:r>
      <w:r w:rsidRPr="00FA14CD">
        <w:rPr>
          <w:rFonts w:asciiTheme="minorHAnsi" w:hAnsiTheme="minorHAnsi"/>
          <w:b/>
          <w:sz w:val="22"/>
          <w:szCs w:val="21"/>
        </w:rPr>
        <w:tab/>
        <w:t>:</w:t>
      </w:r>
      <w:r>
        <w:rPr>
          <w:rFonts w:asciiTheme="minorHAnsi" w:hAnsiTheme="minorHAnsi"/>
          <w:sz w:val="22"/>
          <w:szCs w:val="21"/>
        </w:rPr>
        <w:t xml:space="preserve"> HR Executive</w:t>
      </w:r>
    </w:p>
    <w:p w:rsidR="00566005" w:rsidRDefault="00566005" w:rsidP="00566005">
      <w:pPr>
        <w:pStyle w:val="NoSpacing"/>
        <w:jc w:val="both"/>
        <w:rPr>
          <w:rFonts w:asciiTheme="minorHAnsi" w:hAnsiTheme="minorHAnsi"/>
          <w:sz w:val="22"/>
          <w:szCs w:val="21"/>
        </w:rPr>
      </w:pPr>
    </w:p>
    <w:p w:rsidR="00566005" w:rsidRDefault="00566005" w:rsidP="00566005">
      <w:pPr>
        <w:pStyle w:val="NoSpacing"/>
        <w:jc w:val="both"/>
        <w:rPr>
          <w:rFonts w:asciiTheme="minorHAnsi" w:hAnsiTheme="minorHAnsi"/>
          <w:b/>
          <w:sz w:val="22"/>
          <w:szCs w:val="22"/>
        </w:rPr>
      </w:pPr>
      <w:r w:rsidRPr="00FA14CD">
        <w:rPr>
          <w:rFonts w:asciiTheme="minorHAnsi" w:hAnsiTheme="minorHAnsi"/>
          <w:b/>
          <w:sz w:val="22"/>
          <w:szCs w:val="22"/>
        </w:rPr>
        <w:t>Responsibilities</w:t>
      </w:r>
      <w:r>
        <w:rPr>
          <w:rFonts w:asciiTheme="minorHAnsi" w:hAnsiTheme="minorHAnsi"/>
          <w:b/>
          <w:sz w:val="22"/>
          <w:szCs w:val="22"/>
        </w:rPr>
        <w:t>:</w:t>
      </w:r>
    </w:p>
    <w:p w:rsidR="003D6E0F" w:rsidRPr="009F5198" w:rsidRDefault="003D6E0F" w:rsidP="00641718">
      <w:pPr>
        <w:rPr>
          <w:rFonts w:asciiTheme="minorHAnsi" w:hAnsiTheme="minorHAnsi"/>
          <w:sz w:val="20"/>
          <w:szCs w:val="20"/>
        </w:rPr>
      </w:pP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Sourcing of the resumes through web portals, referrals &amp;other database and short listing them.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Scheduling the interviews for the shortlisted candidates.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Taking the first round of interview and then coordinating with the other for further procedure.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Follow up with selected candidates to confirm their joining &amp; keep the respective department</w:t>
      </w:r>
    </w:p>
    <w:p w:rsidR="00566005" w:rsidRPr="00566005" w:rsidRDefault="00566005" w:rsidP="00566005">
      <w:p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 xml:space="preserve">            Informed of the same.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Short listing resumes by evaluating the candidate’s communication skills, presentation &amp; technical skills based on client requirement.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Coordinating with clients &amp; scheduling the interviews for the shortlisted candidates.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Follow up with selected candidates to confirm their joining &amp; keep the respective department informed of the same.</w:t>
      </w:r>
    </w:p>
    <w:p w:rsid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Involved in sourcing profile through recruitment channels like job portals and employee referrals.</w:t>
      </w:r>
    </w:p>
    <w:p w:rsidR="00566005" w:rsidRPr="00566005" w:rsidRDefault="00566005" w:rsidP="00566005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:rsidR="00566005" w:rsidRPr="00566005" w:rsidRDefault="00566005" w:rsidP="00566005">
      <w:pPr>
        <w:pBdr>
          <w:top w:val="single" w:sz="4" w:space="1" w:color="auto"/>
          <w:bottom w:val="single" w:sz="4" w:space="0" w:color="auto"/>
        </w:pBdr>
        <w:rPr>
          <w:rFonts w:asciiTheme="minorHAnsi" w:hAnsiTheme="minorHAnsi"/>
          <w:b/>
          <w:color w:val="1F497D"/>
          <w:szCs w:val="20"/>
        </w:rPr>
      </w:pPr>
      <w:r w:rsidRPr="00566005">
        <w:rPr>
          <w:rFonts w:asciiTheme="minorHAnsi" w:hAnsiTheme="minorHAnsi"/>
          <w:b/>
          <w:color w:val="1F497D"/>
          <w:szCs w:val="20"/>
        </w:rPr>
        <w:t>Achievements:</w:t>
      </w:r>
    </w:p>
    <w:p w:rsidR="00566005" w:rsidRPr="000B4E5A" w:rsidRDefault="00566005" w:rsidP="00566005">
      <w:pPr>
        <w:pStyle w:val="BodyText"/>
        <w:jc w:val="both"/>
        <w:rPr>
          <w:b/>
          <w:sz w:val="28"/>
          <w:szCs w:val="28"/>
          <w:u w:val="single"/>
        </w:rPr>
      </w:pP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Completed monthly target of 60k for the month of May and closed down the requirement of the company for the Non-IT profile.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Appreciated from my seniors for giving my best performance for the month and was chosen as a best recruiter for the month.</w:t>
      </w:r>
    </w:p>
    <w:p w:rsidR="00566005" w:rsidRPr="00566005" w:rsidRDefault="00566005" w:rsidP="00566005">
      <w:pPr>
        <w:jc w:val="both"/>
        <w:rPr>
          <w:rFonts w:asciiTheme="minorHAnsi" w:hAnsiTheme="minorHAnsi"/>
          <w:sz w:val="22"/>
          <w:szCs w:val="22"/>
        </w:rPr>
      </w:pPr>
    </w:p>
    <w:p w:rsidR="009C05FD" w:rsidRPr="009F5198" w:rsidRDefault="009C05FD" w:rsidP="00641718">
      <w:pPr>
        <w:rPr>
          <w:rFonts w:asciiTheme="minorHAnsi" w:hAnsiTheme="minorHAnsi"/>
          <w:sz w:val="20"/>
          <w:szCs w:val="20"/>
        </w:rPr>
      </w:pPr>
    </w:p>
    <w:p w:rsidR="00F36372" w:rsidRPr="009F5198" w:rsidRDefault="00243750" w:rsidP="003009D4">
      <w:pPr>
        <w:pBdr>
          <w:top w:val="single" w:sz="4" w:space="1" w:color="auto"/>
          <w:bottom w:val="single" w:sz="4" w:space="0" w:color="auto"/>
        </w:pBdr>
        <w:rPr>
          <w:rFonts w:asciiTheme="minorHAnsi" w:hAnsiTheme="minorHAnsi"/>
          <w:b/>
          <w:color w:val="1F497D"/>
          <w:sz w:val="20"/>
          <w:szCs w:val="20"/>
        </w:rPr>
      </w:pPr>
      <w:r w:rsidRPr="00243750">
        <w:rPr>
          <w:rFonts w:asciiTheme="minorHAnsi" w:hAnsiTheme="minorHAnsi"/>
          <w:b/>
          <w:color w:val="1F497D"/>
          <w:szCs w:val="20"/>
        </w:rPr>
        <w:t>TRAINING</w:t>
      </w:r>
      <w:r w:rsidR="00614E1F">
        <w:rPr>
          <w:rFonts w:asciiTheme="minorHAnsi" w:hAnsiTheme="minorHAnsi"/>
          <w:b/>
          <w:color w:val="1F497D"/>
          <w:szCs w:val="20"/>
        </w:rPr>
        <w:t>S</w:t>
      </w:r>
      <w:r w:rsidR="00723F4A">
        <w:rPr>
          <w:rFonts w:asciiTheme="minorHAnsi" w:hAnsiTheme="minorHAnsi"/>
          <w:b/>
          <w:color w:val="1F497D"/>
          <w:szCs w:val="20"/>
        </w:rPr>
        <w:t>/INTERNSHIP</w:t>
      </w:r>
      <w:r w:rsidR="00614E1F">
        <w:rPr>
          <w:rFonts w:asciiTheme="minorHAnsi" w:hAnsiTheme="minorHAnsi"/>
          <w:b/>
          <w:color w:val="1F497D"/>
          <w:szCs w:val="20"/>
        </w:rPr>
        <w:t xml:space="preserve"> UNDERGONE</w:t>
      </w:r>
      <w:r w:rsidR="00AF4ACD">
        <w:rPr>
          <w:rFonts w:asciiTheme="minorHAnsi" w:hAnsiTheme="minorHAnsi"/>
          <w:b/>
          <w:color w:val="1F497D"/>
          <w:szCs w:val="20"/>
        </w:rPr>
        <w:t>:</w:t>
      </w:r>
      <w:r w:rsidRPr="00243750">
        <w:rPr>
          <w:rFonts w:asciiTheme="minorHAnsi" w:hAnsiTheme="minorHAnsi"/>
          <w:b/>
          <w:color w:val="1F497D"/>
          <w:szCs w:val="20"/>
        </w:rPr>
        <w:tab/>
      </w:r>
      <w:r w:rsidR="00F36372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F36372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F36372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F36372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F36372"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="00F36372" w:rsidRPr="009F5198">
        <w:rPr>
          <w:rFonts w:asciiTheme="minorHAnsi" w:hAnsiTheme="minorHAnsi"/>
          <w:b/>
          <w:color w:val="1F497D"/>
          <w:sz w:val="20"/>
          <w:szCs w:val="20"/>
        </w:rPr>
        <w:tab/>
      </w:r>
    </w:p>
    <w:p w:rsidR="00B862EB" w:rsidRDefault="00B862EB" w:rsidP="00566005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:rsidR="00566005" w:rsidRPr="00566005" w:rsidRDefault="00566005" w:rsidP="00566005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Project Title “Organizational role stress, role efficacy, and role clarity and job satisfaction among group of insurance worker”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Two Months of summer training at INDIA INFOLINE LIMITED in the HR department</w:t>
      </w:r>
    </w:p>
    <w:p w:rsidR="00566005" w:rsidRP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Studying the policies of the company and implementing.</w:t>
      </w:r>
    </w:p>
    <w:p w:rsidR="00566005" w:rsidRDefault="00566005" w:rsidP="00566005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566005">
        <w:rPr>
          <w:rFonts w:asciiTheme="minorHAnsi" w:hAnsiTheme="minorHAnsi"/>
          <w:sz w:val="22"/>
          <w:szCs w:val="22"/>
        </w:rPr>
        <w:t>Understanding the training and recruitment procedures of the organization and Screening CV from job portals, calling the candidates and taking 1st round of interview</w:t>
      </w:r>
    </w:p>
    <w:p w:rsidR="00566005" w:rsidRPr="00566005" w:rsidRDefault="00566005" w:rsidP="00566005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:rsidR="007D10B5" w:rsidRPr="009F5198" w:rsidRDefault="007D10B5" w:rsidP="007D10B5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  <w:color w:val="1F497D"/>
          <w:sz w:val="20"/>
          <w:szCs w:val="20"/>
        </w:rPr>
      </w:pPr>
      <w:r w:rsidRPr="00713FCB">
        <w:rPr>
          <w:rFonts w:asciiTheme="minorHAnsi" w:hAnsiTheme="minorHAnsi"/>
          <w:b/>
          <w:color w:val="1F497D"/>
          <w:szCs w:val="20"/>
        </w:rPr>
        <w:t>EDUCATION</w:t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</w:p>
    <w:tbl>
      <w:tblPr>
        <w:tblpPr w:leftFromText="180" w:rightFromText="180" w:vertAnchor="text" w:horzAnchor="margin" w:tblpY="176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35"/>
        <w:gridCol w:w="4364"/>
        <w:gridCol w:w="1134"/>
        <w:gridCol w:w="1134"/>
      </w:tblGrid>
      <w:tr w:rsidR="00566005" w:rsidRPr="009F5198" w:rsidTr="00B862EB">
        <w:trPr>
          <w:trHeight w:val="253"/>
        </w:trPr>
        <w:tc>
          <w:tcPr>
            <w:tcW w:w="2435" w:type="dxa"/>
            <w:shd w:val="clear" w:color="auto" w:fill="D9D9D9"/>
            <w:vAlign w:val="center"/>
          </w:tcPr>
          <w:p w:rsidR="00566005" w:rsidRPr="00713FCB" w:rsidRDefault="00566005" w:rsidP="00681612">
            <w:pPr>
              <w:ind w:left="180"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713FCB">
              <w:rPr>
                <w:rFonts w:asciiTheme="minorHAnsi" w:hAnsiTheme="minorHAnsi"/>
                <w:b/>
                <w:sz w:val="22"/>
                <w:szCs w:val="20"/>
              </w:rPr>
              <w:t>Qualification</w:t>
            </w:r>
          </w:p>
        </w:tc>
        <w:tc>
          <w:tcPr>
            <w:tcW w:w="4364" w:type="dxa"/>
            <w:shd w:val="clear" w:color="auto" w:fill="D9D9D9"/>
            <w:vAlign w:val="center"/>
          </w:tcPr>
          <w:p w:rsidR="00566005" w:rsidRPr="00713FCB" w:rsidRDefault="00566005" w:rsidP="00681612">
            <w:pPr>
              <w:ind w:left="180"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713FCB">
              <w:rPr>
                <w:rFonts w:asciiTheme="minorHAnsi" w:hAnsiTheme="minorHAnsi"/>
                <w:b/>
                <w:sz w:val="22"/>
                <w:szCs w:val="20"/>
              </w:rPr>
              <w:t>Institute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66005" w:rsidRPr="00713FCB" w:rsidRDefault="00566005" w:rsidP="00681612">
            <w:pPr>
              <w:ind w:left="180"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713FCB">
              <w:rPr>
                <w:rFonts w:asciiTheme="minorHAnsi" w:hAnsiTheme="minorHAnsi"/>
                <w:b/>
                <w:sz w:val="22"/>
                <w:szCs w:val="20"/>
              </w:rPr>
              <w:t>Year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66005" w:rsidRPr="00713FCB" w:rsidRDefault="00566005" w:rsidP="00681612">
            <w:pPr>
              <w:ind w:left="180"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713FCB">
              <w:rPr>
                <w:rFonts w:asciiTheme="minorHAnsi" w:hAnsiTheme="minorHAnsi"/>
                <w:b/>
                <w:sz w:val="22"/>
                <w:szCs w:val="20"/>
              </w:rPr>
              <w:t>Marks (%)</w:t>
            </w:r>
          </w:p>
        </w:tc>
      </w:tr>
      <w:tr w:rsidR="00566005" w:rsidRPr="009F5198" w:rsidTr="00B862EB">
        <w:trPr>
          <w:trHeight w:val="383"/>
        </w:trPr>
        <w:tc>
          <w:tcPr>
            <w:tcW w:w="2435" w:type="dxa"/>
            <w:vAlign w:val="center"/>
          </w:tcPr>
          <w:p w:rsidR="00566005" w:rsidRPr="00713FCB" w:rsidRDefault="00566005" w:rsidP="00097121">
            <w:pPr>
              <w:widowControl w:val="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MBA</w:t>
            </w:r>
          </w:p>
        </w:tc>
        <w:tc>
          <w:tcPr>
            <w:tcW w:w="4364" w:type="dxa"/>
            <w:vAlign w:val="center"/>
          </w:tcPr>
          <w:p w:rsidR="00566005" w:rsidRPr="00713FCB" w:rsidRDefault="00566005" w:rsidP="00681612">
            <w:pPr>
              <w:widowControl w:val="0"/>
              <w:ind w:left="180"/>
              <w:jc w:val="center"/>
              <w:rPr>
                <w:rFonts w:asciiTheme="minorHAnsi" w:hAnsiTheme="minorHAnsi"/>
                <w:sz w:val="22"/>
                <w:szCs w:val="20"/>
              </w:rPr>
            </w:pPr>
            <w:r w:rsidRPr="00BB0073">
              <w:rPr>
                <w:color w:val="000000"/>
              </w:rPr>
              <w:t>west Bengal of university (WBUT), Kolkata</w:t>
            </w:r>
          </w:p>
        </w:tc>
        <w:tc>
          <w:tcPr>
            <w:tcW w:w="1134" w:type="dxa"/>
            <w:vAlign w:val="center"/>
          </w:tcPr>
          <w:p w:rsidR="00566005" w:rsidRPr="00713FCB" w:rsidRDefault="00566005" w:rsidP="00681612">
            <w:pPr>
              <w:widowControl w:val="0"/>
              <w:ind w:left="180"/>
              <w:jc w:val="center"/>
              <w:rPr>
                <w:rFonts w:asciiTheme="minorHAnsi" w:hAnsiTheme="minorHAnsi"/>
                <w:sz w:val="22"/>
                <w:szCs w:val="20"/>
              </w:rPr>
            </w:pPr>
            <w:r w:rsidRPr="00713FCB">
              <w:rPr>
                <w:rFonts w:asciiTheme="minorHAnsi" w:hAnsiTheme="minorHAnsi"/>
                <w:sz w:val="22"/>
                <w:szCs w:val="20"/>
              </w:rPr>
              <w:t>20</w:t>
            </w:r>
            <w:r>
              <w:rPr>
                <w:rFonts w:asciiTheme="minorHAnsi" w:hAnsiTheme="minorHAnsi"/>
                <w:sz w:val="22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566005" w:rsidRPr="00713FCB" w:rsidRDefault="00C31612" w:rsidP="00C31612">
            <w:pPr>
              <w:widowControl w:val="0"/>
              <w:ind w:left="18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  70</w:t>
            </w:r>
          </w:p>
        </w:tc>
      </w:tr>
      <w:tr w:rsidR="00B862EB" w:rsidRPr="009F5198" w:rsidTr="00B862EB">
        <w:trPr>
          <w:trHeight w:val="383"/>
        </w:trPr>
        <w:tc>
          <w:tcPr>
            <w:tcW w:w="2435" w:type="dxa"/>
            <w:vAlign w:val="center"/>
          </w:tcPr>
          <w:p w:rsidR="00B862EB" w:rsidRDefault="001D6BDF" w:rsidP="00097121">
            <w:pPr>
              <w:widowControl w:val="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BBA</w:t>
            </w:r>
          </w:p>
        </w:tc>
        <w:tc>
          <w:tcPr>
            <w:tcW w:w="4364" w:type="dxa"/>
            <w:vAlign w:val="center"/>
          </w:tcPr>
          <w:p w:rsidR="00B862EB" w:rsidRPr="00BB0073" w:rsidRDefault="001D6BDF" w:rsidP="00681612">
            <w:pPr>
              <w:widowControl w:val="0"/>
              <w:ind w:left="18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The University Of </w:t>
            </w:r>
            <w:proofErr w:type="spellStart"/>
            <w:r>
              <w:rPr>
                <w:color w:val="000000"/>
              </w:rPr>
              <w:t>burdwan</w:t>
            </w:r>
            <w:proofErr w:type="spellEnd"/>
          </w:p>
        </w:tc>
        <w:tc>
          <w:tcPr>
            <w:tcW w:w="1134" w:type="dxa"/>
            <w:vAlign w:val="center"/>
          </w:tcPr>
          <w:p w:rsidR="00B862EB" w:rsidRPr="00713FCB" w:rsidRDefault="00585C3F" w:rsidP="00681612">
            <w:pPr>
              <w:widowControl w:val="0"/>
              <w:ind w:left="18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2010</w:t>
            </w:r>
          </w:p>
        </w:tc>
        <w:tc>
          <w:tcPr>
            <w:tcW w:w="1134" w:type="dxa"/>
            <w:vAlign w:val="center"/>
          </w:tcPr>
          <w:p w:rsidR="00B862EB" w:rsidRDefault="00C31612" w:rsidP="00C31612">
            <w:pPr>
              <w:widowControl w:val="0"/>
              <w:ind w:left="18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  60</w:t>
            </w:r>
          </w:p>
        </w:tc>
      </w:tr>
      <w:tr w:rsidR="00566005" w:rsidRPr="009F5198" w:rsidTr="00B862EB">
        <w:trPr>
          <w:trHeight w:val="383"/>
        </w:trPr>
        <w:tc>
          <w:tcPr>
            <w:tcW w:w="2435" w:type="dxa"/>
            <w:vAlign w:val="center"/>
          </w:tcPr>
          <w:p w:rsidR="00566005" w:rsidRPr="00713FCB" w:rsidRDefault="00585C3F" w:rsidP="00097121">
            <w:pPr>
              <w:widowControl w:val="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CBSE</w:t>
            </w:r>
          </w:p>
        </w:tc>
        <w:tc>
          <w:tcPr>
            <w:tcW w:w="4364" w:type="dxa"/>
            <w:vAlign w:val="center"/>
          </w:tcPr>
          <w:p w:rsidR="00566005" w:rsidRPr="00713FCB" w:rsidRDefault="00566005" w:rsidP="00681612">
            <w:pPr>
              <w:widowControl w:val="0"/>
              <w:ind w:left="18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DAV, Bhandaridah</w:t>
            </w:r>
          </w:p>
        </w:tc>
        <w:tc>
          <w:tcPr>
            <w:tcW w:w="1134" w:type="dxa"/>
            <w:vAlign w:val="center"/>
          </w:tcPr>
          <w:p w:rsidR="00566005" w:rsidRPr="00713FCB" w:rsidRDefault="00566005" w:rsidP="00681612">
            <w:pPr>
              <w:widowControl w:val="0"/>
              <w:ind w:left="180"/>
              <w:jc w:val="center"/>
              <w:rPr>
                <w:rFonts w:asciiTheme="minorHAnsi" w:hAnsiTheme="minorHAnsi"/>
                <w:sz w:val="22"/>
                <w:szCs w:val="20"/>
              </w:rPr>
            </w:pPr>
            <w:r w:rsidRPr="00713FCB">
              <w:rPr>
                <w:rFonts w:asciiTheme="minorHAnsi" w:hAnsiTheme="minorHAnsi"/>
                <w:sz w:val="22"/>
                <w:szCs w:val="20"/>
              </w:rPr>
              <w:t>200</w:t>
            </w:r>
            <w:r>
              <w:rPr>
                <w:rFonts w:asciiTheme="minorHAnsi" w:hAnsiTheme="minorHAnsi"/>
                <w:sz w:val="22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566005" w:rsidRPr="00713FCB" w:rsidRDefault="00566005" w:rsidP="00C31612">
            <w:pPr>
              <w:widowControl w:val="0"/>
              <w:ind w:left="18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72</w:t>
            </w:r>
          </w:p>
        </w:tc>
      </w:tr>
      <w:tr w:rsidR="00566005" w:rsidRPr="009F5198" w:rsidTr="00B862EB">
        <w:trPr>
          <w:trHeight w:val="332"/>
        </w:trPr>
        <w:tc>
          <w:tcPr>
            <w:tcW w:w="2435" w:type="dxa"/>
            <w:vAlign w:val="center"/>
          </w:tcPr>
          <w:p w:rsidR="00566005" w:rsidRPr="00713FCB" w:rsidRDefault="00585C3F" w:rsidP="00097121">
            <w:pPr>
              <w:widowControl w:val="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IC</w:t>
            </w:r>
            <w:r w:rsidR="00566005" w:rsidRPr="00713FCB">
              <w:rPr>
                <w:rFonts w:asciiTheme="minorHAnsi" w:hAnsiTheme="minorHAnsi"/>
                <w:sz w:val="22"/>
                <w:szCs w:val="20"/>
              </w:rPr>
              <w:t>S</w:t>
            </w:r>
            <w:r w:rsidR="00566005">
              <w:rPr>
                <w:rFonts w:asciiTheme="minorHAnsi" w:hAnsiTheme="minorHAnsi"/>
                <w:sz w:val="22"/>
                <w:szCs w:val="20"/>
              </w:rPr>
              <w:t>E</w:t>
            </w:r>
          </w:p>
        </w:tc>
        <w:tc>
          <w:tcPr>
            <w:tcW w:w="4364" w:type="dxa"/>
            <w:vAlign w:val="center"/>
          </w:tcPr>
          <w:p w:rsidR="00566005" w:rsidRPr="00713FCB" w:rsidRDefault="00585C3F" w:rsidP="00681612">
            <w:pPr>
              <w:widowControl w:val="0"/>
              <w:ind w:left="18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De </w:t>
            </w:r>
            <w:proofErr w:type="spellStart"/>
            <w:r>
              <w:rPr>
                <w:rFonts w:asciiTheme="minorHAnsi" w:hAnsiTheme="minorHAnsi"/>
                <w:sz w:val="22"/>
                <w:szCs w:val="20"/>
              </w:rPr>
              <w:t>Nobili</w:t>
            </w:r>
            <w:proofErr w:type="spellEnd"/>
            <w:r>
              <w:rPr>
                <w:rFonts w:asciiTheme="minorHAnsi" w:hAnsiTheme="minorHAnsi"/>
                <w:sz w:val="22"/>
                <w:szCs w:val="20"/>
              </w:rPr>
              <w:t xml:space="preserve"> School, </w:t>
            </w:r>
            <w:proofErr w:type="spellStart"/>
            <w:r>
              <w:rPr>
                <w:rFonts w:asciiTheme="minorHAnsi" w:hAnsiTheme="minorHAnsi"/>
                <w:sz w:val="22"/>
                <w:szCs w:val="20"/>
              </w:rPr>
              <w:t>Chandrapura</w:t>
            </w:r>
            <w:proofErr w:type="spellEnd"/>
          </w:p>
        </w:tc>
        <w:tc>
          <w:tcPr>
            <w:tcW w:w="1134" w:type="dxa"/>
            <w:vAlign w:val="center"/>
          </w:tcPr>
          <w:p w:rsidR="00566005" w:rsidRPr="00713FCB" w:rsidRDefault="00566005" w:rsidP="00681612">
            <w:pPr>
              <w:widowControl w:val="0"/>
              <w:ind w:left="180"/>
              <w:jc w:val="center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2005</w:t>
            </w:r>
          </w:p>
        </w:tc>
        <w:tc>
          <w:tcPr>
            <w:tcW w:w="1134" w:type="dxa"/>
            <w:vAlign w:val="center"/>
          </w:tcPr>
          <w:p w:rsidR="00566005" w:rsidRPr="00713FCB" w:rsidRDefault="00C31612" w:rsidP="00C31612">
            <w:pPr>
              <w:widowControl w:val="0"/>
              <w:ind w:left="18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  55</w:t>
            </w:r>
          </w:p>
        </w:tc>
      </w:tr>
    </w:tbl>
    <w:p w:rsidR="007D10B5" w:rsidRPr="009F5198" w:rsidRDefault="007D10B5" w:rsidP="00681612">
      <w:pPr>
        <w:jc w:val="center"/>
        <w:rPr>
          <w:rFonts w:asciiTheme="minorHAnsi" w:hAnsiTheme="minorHAnsi" w:cs="Tahoma"/>
          <w:sz w:val="20"/>
          <w:szCs w:val="20"/>
        </w:rPr>
      </w:pPr>
    </w:p>
    <w:p w:rsidR="006D340F" w:rsidRPr="00124A22" w:rsidRDefault="006D340F" w:rsidP="006D340F">
      <w:pPr>
        <w:widowControl w:val="0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after="100" w:afterAutospacing="1"/>
        <w:jc w:val="both"/>
        <w:rPr>
          <w:rFonts w:asciiTheme="minorHAnsi" w:hAnsiTheme="minorHAnsi"/>
          <w:b/>
          <w:color w:val="1F497D"/>
          <w:sz w:val="20"/>
          <w:szCs w:val="20"/>
        </w:rPr>
      </w:pPr>
      <w:r w:rsidRPr="00124A22">
        <w:rPr>
          <w:rFonts w:asciiTheme="minorHAnsi" w:hAnsiTheme="minorHAnsi"/>
          <w:b/>
          <w:color w:val="1F497D"/>
          <w:szCs w:val="20"/>
        </w:rPr>
        <w:t>STRENGTHS</w:t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>:</w:t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  <w:r w:rsidRPr="00124A22">
        <w:rPr>
          <w:rFonts w:asciiTheme="minorHAnsi" w:hAnsiTheme="minorHAnsi"/>
          <w:b/>
          <w:color w:val="1F497D"/>
          <w:sz w:val="20"/>
          <w:szCs w:val="20"/>
        </w:rPr>
        <w:tab/>
      </w:r>
    </w:p>
    <w:p w:rsidR="006D340F" w:rsidRPr="00FA14CD" w:rsidRDefault="006D340F" w:rsidP="006D340F">
      <w:pPr>
        <w:widowControl w:val="0"/>
        <w:numPr>
          <w:ilvl w:val="0"/>
          <w:numId w:val="1"/>
        </w:numPr>
        <w:spacing w:after="100" w:afterAutospacing="1"/>
        <w:rPr>
          <w:rFonts w:asciiTheme="minorHAnsi" w:hAnsiTheme="minorHAnsi" w:cs="Arial"/>
          <w:sz w:val="22"/>
          <w:szCs w:val="20"/>
        </w:rPr>
      </w:pPr>
      <w:r w:rsidRPr="00FA14CD">
        <w:rPr>
          <w:rFonts w:asciiTheme="minorHAnsi" w:hAnsiTheme="minorHAnsi" w:cs="Arial"/>
          <w:sz w:val="22"/>
          <w:szCs w:val="20"/>
        </w:rPr>
        <w:t xml:space="preserve">Ability to work and execute </w:t>
      </w:r>
      <w:r>
        <w:rPr>
          <w:rFonts w:asciiTheme="minorHAnsi" w:hAnsiTheme="minorHAnsi" w:cs="Arial"/>
          <w:sz w:val="22"/>
          <w:szCs w:val="20"/>
        </w:rPr>
        <w:t xml:space="preserve">in </w:t>
      </w:r>
      <w:r w:rsidRPr="00FA14CD">
        <w:rPr>
          <w:rFonts w:asciiTheme="minorHAnsi" w:hAnsiTheme="minorHAnsi" w:cs="Arial"/>
          <w:sz w:val="22"/>
          <w:szCs w:val="20"/>
        </w:rPr>
        <w:t>challenging environments in tight schedule.</w:t>
      </w:r>
    </w:p>
    <w:p w:rsidR="006D340F" w:rsidRPr="00FA14CD" w:rsidRDefault="006D340F" w:rsidP="006D340F">
      <w:pPr>
        <w:widowControl w:val="0"/>
        <w:numPr>
          <w:ilvl w:val="0"/>
          <w:numId w:val="1"/>
        </w:numPr>
        <w:spacing w:after="100" w:afterAutospacing="1"/>
        <w:rPr>
          <w:rFonts w:asciiTheme="minorHAnsi" w:hAnsiTheme="minorHAnsi" w:cs="Arial"/>
          <w:sz w:val="22"/>
          <w:szCs w:val="20"/>
        </w:rPr>
      </w:pPr>
      <w:r w:rsidRPr="00FA14CD">
        <w:rPr>
          <w:rFonts w:asciiTheme="minorHAnsi" w:hAnsiTheme="minorHAnsi" w:cs="Arial"/>
          <w:sz w:val="22"/>
          <w:szCs w:val="20"/>
        </w:rPr>
        <w:t>Ability to do disciplined and time managed work.</w:t>
      </w:r>
    </w:p>
    <w:p w:rsidR="006D340F" w:rsidRPr="00FA14CD" w:rsidRDefault="006D340F" w:rsidP="006D340F">
      <w:pPr>
        <w:widowControl w:val="0"/>
        <w:numPr>
          <w:ilvl w:val="0"/>
          <w:numId w:val="1"/>
        </w:numPr>
        <w:spacing w:after="100" w:afterAutospacing="1"/>
        <w:rPr>
          <w:rFonts w:asciiTheme="minorHAnsi" w:hAnsiTheme="minorHAnsi" w:cs="Arial"/>
          <w:sz w:val="22"/>
          <w:szCs w:val="20"/>
        </w:rPr>
      </w:pPr>
      <w:r w:rsidRPr="00FA14CD">
        <w:rPr>
          <w:rFonts w:asciiTheme="minorHAnsi" w:hAnsiTheme="minorHAnsi" w:cs="Arial"/>
          <w:sz w:val="22"/>
          <w:szCs w:val="20"/>
        </w:rPr>
        <w:t xml:space="preserve">Excellent </w:t>
      </w:r>
      <w:r w:rsidR="00B862EB" w:rsidRPr="00FA14CD">
        <w:rPr>
          <w:rFonts w:asciiTheme="minorHAnsi" w:hAnsiTheme="minorHAnsi" w:cs="Arial"/>
          <w:sz w:val="22"/>
          <w:szCs w:val="20"/>
        </w:rPr>
        <w:t>problem-solving</w:t>
      </w:r>
      <w:r w:rsidRPr="00FA14CD">
        <w:rPr>
          <w:rFonts w:asciiTheme="minorHAnsi" w:hAnsiTheme="minorHAnsi" w:cs="Arial"/>
          <w:sz w:val="22"/>
          <w:szCs w:val="20"/>
        </w:rPr>
        <w:t xml:space="preserve"> skills.</w:t>
      </w:r>
    </w:p>
    <w:p w:rsidR="006D340F" w:rsidRPr="009F5198" w:rsidRDefault="006D340F" w:rsidP="007D10B5">
      <w:pPr>
        <w:rPr>
          <w:rFonts w:asciiTheme="minorHAnsi" w:hAnsiTheme="minorHAnsi" w:cs="Tahoma"/>
          <w:sz w:val="20"/>
          <w:szCs w:val="20"/>
        </w:rPr>
      </w:pPr>
    </w:p>
    <w:p w:rsidR="007D10B5" w:rsidRPr="009F5198" w:rsidRDefault="007D10B5" w:rsidP="0024553E">
      <w:pPr>
        <w:keepLines/>
        <w:pBdr>
          <w:top w:val="single" w:sz="4" w:space="1" w:color="auto"/>
          <w:bottom w:val="single" w:sz="4" w:space="1" w:color="auto"/>
        </w:pBdr>
        <w:rPr>
          <w:rFonts w:asciiTheme="minorHAnsi" w:hAnsiTheme="minorHAnsi"/>
          <w:b/>
          <w:color w:val="1F497D"/>
          <w:sz w:val="20"/>
          <w:szCs w:val="20"/>
        </w:rPr>
      </w:pPr>
      <w:r w:rsidRPr="009F5198">
        <w:rPr>
          <w:rFonts w:asciiTheme="minorHAnsi" w:hAnsiTheme="minorHAnsi"/>
          <w:b/>
          <w:color w:val="1F497D"/>
          <w:sz w:val="20"/>
          <w:szCs w:val="20"/>
        </w:rPr>
        <w:t>PERSONAL INFORMATION</w:t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  <w:r w:rsidRPr="009F5198">
        <w:rPr>
          <w:rFonts w:asciiTheme="minorHAnsi" w:hAnsiTheme="minorHAnsi"/>
          <w:b/>
          <w:color w:val="1F497D"/>
          <w:sz w:val="20"/>
          <w:szCs w:val="20"/>
        </w:rPr>
        <w:tab/>
      </w:r>
    </w:p>
    <w:p w:rsidR="007D10B5" w:rsidRPr="009F5198" w:rsidRDefault="007D10B5" w:rsidP="0024553E">
      <w:pPr>
        <w:keepLines/>
        <w:tabs>
          <w:tab w:val="left" w:pos="915"/>
        </w:tabs>
        <w:rPr>
          <w:rFonts w:asciiTheme="minorHAnsi" w:hAnsiTheme="minorHAnsi" w:cs="Tahoma"/>
          <w:sz w:val="20"/>
          <w:szCs w:val="20"/>
        </w:rPr>
      </w:pPr>
    </w:p>
    <w:p w:rsidR="004926ED" w:rsidRPr="00BC541B" w:rsidRDefault="0054221F" w:rsidP="004926ED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C541B">
        <w:rPr>
          <w:rFonts w:asciiTheme="minorHAnsi" w:hAnsiTheme="minorHAnsi"/>
          <w:b/>
          <w:sz w:val="22"/>
          <w:szCs w:val="22"/>
        </w:rPr>
        <w:t>Date of Birth</w:t>
      </w:r>
      <w:r w:rsidRPr="00BC541B">
        <w:rPr>
          <w:rFonts w:asciiTheme="minorHAnsi" w:hAnsiTheme="minorHAnsi"/>
          <w:sz w:val="22"/>
          <w:szCs w:val="22"/>
        </w:rPr>
        <w:tab/>
      </w:r>
      <w:r w:rsidR="004926ED" w:rsidRPr="00BC541B">
        <w:rPr>
          <w:rFonts w:asciiTheme="minorHAnsi" w:hAnsiTheme="minorHAnsi"/>
          <w:sz w:val="22"/>
          <w:szCs w:val="22"/>
        </w:rPr>
        <w:t xml:space="preserve">: </w:t>
      </w:r>
      <w:r w:rsidR="006B7481">
        <w:rPr>
          <w:rFonts w:asciiTheme="minorHAnsi" w:hAnsiTheme="minorHAnsi"/>
          <w:sz w:val="22"/>
          <w:szCs w:val="22"/>
        </w:rPr>
        <w:t>28</w:t>
      </w:r>
      <w:r w:rsidR="006B7481" w:rsidRPr="006B7481">
        <w:rPr>
          <w:rFonts w:asciiTheme="minorHAnsi" w:hAnsiTheme="minorHAnsi"/>
          <w:sz w:val="22"/>
          <w:szCs w:val="22"/>
          <w:vertAlign w:val="superscript"/>
        </w:rPr>
        <w:t>th</w:t>
      </w:r>
      <w:r w:rsidR="006B7481">
        <w:rPr>
          <w:rFonts w:asciiTheme="minorHAnsi" w:hAnsiTheme="minorHAnsi"/>
          <w:sz w:val="22"/>
          <w:szCs w:val="22"/>
        </w:rPr>
        <w:t xml:space="preserve"> September, 1989</w:t>
      </w:r>
    </w:p>
    <w:p w:rsidR="00A32E58" w:rsidRDefault="004926ED" w:rsidP="004926ED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C541B">
        <w:rPr>
          <w:rFonts w:asciiTheme="minorHAnsi" w:hAnsiTheme="minorHAnsi"/>
          <w:b/>
          <w:sz w:val="22"/>
          <w:szCs w:val="22"/>
        </w:rPr>
        <w:t>Languages Known</w:t>
      </w:r>
      <w:r w:rsidRPr="00BC541B">
        <w:rPr>
          <w:rFonts w:asciiTheme="minorHAnsi" w:hAnsiTheme="minorHAnsi"/>
          <w:sz w:val="22"/>
          <w:szCs w:val="22"/>
        </w:rPr>
        <w:tab/>
        <w:t xml:space="preserve">:  English, </w:t>
      </w:r>
      <w:r w:rsidR="00BB7380" w:rsidRPr="00BC541B">
        <w:rPr>
          <w:rFonts w:asciiTheme="minorHAnsi" w:hAnsiTheme="minorHAnsi"/>
          <w:sz w:val="22"/>
          <w:szCs w:val="22"/>
        </w:rPr>
        <w:t>Hindi</w:t>
      </w:r>
    </w:p>
    <w:p w:rsidR="004926ED" w:rsidRPr="00BC541B" w:rsidRDefault="004926ED" w:rsidP="004926ED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C541B">
        <w:rPr>
          <w:rFonts w:asciiTheme="minorHAnsi" w:hAnsiTheme="minorHAnsi"/>
          <w:b/>
          <w:sz w:val="22"/>
          <w:szCs w:val="22"/>
        </w:rPr>
        <w:t>Marital Status</w:t>
      </w:r>
      <w:r w:rsidRPr="00BC541B">
        <w:rPr>
          <w:rFonts w:asciiTheme="minorHAnsi" w:hAnsiTheme="minorHAnsi"/>
          <w:sz w:val="22"/>
          <w:szCs w:val="22"/>
        </w:rPr>
        <w:tab/>
        <w:t xml:space="preserve">: </w:t>
      </w:r>
      <w:r w:rsidR="006B7481">
        <w:rPr>
          <w:rFonts w:asciiTheme="minorHAnsi" w:hAnsiTheme="minorHAnsi"/>
          <w:sz w:val="22"/>
          <w:szCs w:val="22"/>
        </w:rPr>
        <w:t>married</w:t>
      </w:r>
    </w:p>
    <w:p w:rsidR="004926ED" w:rsidRPr="00BC541B" w:rsidRDefault="004926ED" w:rsidP="004926ED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C541B">
        <w:rPr>
          <w:rFonts w:asciiTheme="minorHAnsi" w:hAnsiTheme="minorHAnsi"/>
          <w:b/>
          <w:sz w:val="22"/>
          <w:szCs w:val="22"/>
        </w:rPr>
        <w:t>Nationality</w:t>
      </w:r>
      <w:r w:rsidRPr="00BC541B">
        <w:rPr>
          <w:rFonts w:asciiTheme="minorHAnsi" w:hAnsiTheme="minorHAnsi"/>
          <w:sz w:val="22"/>
          <w:szCs w:val="22"/>
        </w:rPr>
        <w:tab/>
        <w:t>: Indian</w:t>
      </w:r>
    </w:p>
    <w:p w:rsidR="004926ED" w:rsidRPr="00BC541B" w:rsidRDefault="004926ED" w:rsidP="004926ED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C541B">
        <w:rPr>
          <w:rFonts w:asciiTheme="minorHAnsi" w:hAnsiTheme="minorHAnsi"/>
          <w:b/>
          <w:sz w:val="22"/>
          <w:szCs w:val="22"/>
        </w:rPr>
        <w:t>Gender</w:t>
      </w:r>
      <w:r w:rsidRPr="00BC541B">
        <w:rPr>
          <w:rFonts w:asciiTheme="minorHAnsi" w:hAnsiTheme="minorHAnsi"/>
          <w:sz w:val="22"/>
          <w:szCs w:val="22"/>
        </w:rPr>
        <w:tab/>
        <w:t xml:space="preserve">: </w:t>
      </w:r>
      <w:r w:rsidR="006B7481">
        <w:rPr>
          <w:rFonts w:asciiTheme="minorHAnsi" w:hAnsiTheme="minorHAnsi"/>
          <w:sz w:val="22"/>
          <w:szCs w:val="22"/>
        </w:rPr>
        <w:t>Fem</w:t>
      </w:r>
      <w:r w:rsidRPr="00BC541B">
        <w:rPr>
          <w:rFonts w:asciiTheme="minorHAnsi" w:hAnsiTheme="minorHAnsi"/>
          <w:sz w:val="22"/>
          <w:szCs w:val="22"/>
        </w:rPr>
        <w:t>ale</w:t>
      </w:r>
    </w:p>
    <w:p w:rsidR="0054221F" w:rsidRPr="00BC541B" w:rsidRDefault="004926ED" w:rsidP="0054221F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C541B">
        <w:rPr>
          <w:rFonts w:asciiTheme="minorHAnsi" w:hAnsiTheme="minorHAnsi"/>
          <w:b/>
          <w:sz w:val="22"/>
          <w:szCs w:val="22"/>
        </w:rPr>
        <w:t>Hobbies</w:t>
      </w:r>
      <w:r w:rsidRPr="00BC541B">
        <w:rPr>
          <w:rFonts w:asciiTheme="minorHAnsi" w:hAnsiTheme="minorHAnsi"/>
          <w:sz w:val="22"/>
          <w:szCs w:val="22"/>
        </w:rPr>
        <w:tab/>
        <w:t xml:space="preserve">: </w:t>
      </w:r>
      <w:r w:rsidR="006C2F84" w:rsidRPr="00BC541B">
        <w:rPr>
          <w:rFonts w:asciiTheme="minorHAnsi" w:hAnsiTheme="minorHAnsi"/>
          <w:sz w:val="22"/>
          <w:szCs w:val="22"/>
        </w:rPr>
        <w:t xml:space="preserve">Cycling, </w:t>
      </w:r>
      <w:r w:rsidR="00943AB5" w:rsidRPr="00BC541B">
        <w:rPr>
          <w:rFonts w:asciiTheme="minorHAnsi" w:hAnsiTheme="minorHAnsi"/>
          <w:sz w:val="22"/>
          <w:szCs w:val="22"/>
        </w:rPr>
        <w:t>R</w:t>
      </w:r>
      <w:r w:rsidR="00A32E58">
        <w:rPr>
          <w:rFonts w:asciiTheme="minorHAnsi" w:hAnsiTheme="minorHAnsi"/>
          <w:sz w:val="22"/>
          <w:szCs w:val="22"/>
        </w:rPr>
        <w:t xml:space="preserve">unning, Chess </w:t>
      </w:r>
      <w:r w:rsidR="00A95AAE">
        <w:rPr>
          <w:rFonts w:asciiTheme="minorHAnsi" w:hAnsiTheme="minorHAnsi"/>
          <w:sz w:val="22"/>
          <w:szCs w:val="22"/>
        </w:rPr>
        <w:t>&amp;</w:t>
      </w:r>
      <w:r w:rsidR="006C2F84" w:rsidRPr="00BC541B">
        <w:rPr>
          <w:rFonts w:asciiTheme="minorHAnsi" w:hAnsiTheme="minorHAnsi"/>
          <w:sz w:val="22"/>
          <w:szCs w:val="22"/>
        </w:rPr>
        <w:t>Cricket.</w:t>
      </w:r>
    </w:p>
    <w:p w:rsidR="006B7481" w:rsidRDefault="004926ED" w:rsidP="006B7481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C541B">
        <w:rPr>
          <w:rFonts w:asciiTheme="minorHAnsi" w:hAnsiTheme="minorHAnsi"/>
          <w:b/>
          <w:sz w:val="22"/>
          <w:szCs w:val="22"/>
        </w:rPr>
        <w:t>Contact Address</w:t>
      </w:r>
      <w:r w:rsidRPr="00BC541B">
        <w:rPr>
          <w:rFonts w:asciiTheme="minorHAnsi" w:hAnsiTheme="minorHAnsi"/>
          <w:sz w:val="22"/>
          <w:szCs w:val="22"/>
        </w:rPr>
        <w:tab/>
      </w:r>
      <w:r w:rsidR="007C36E1">
        <w:rPr>
          <w:rFonts w:asciiTheme="minorHAnsi" w:hAnsiTheme="minorHAnsi"/>
          <w:sz w:val="22"/>
          <w:szCs w:val="22"/>
        </w:rPr>
        <w:tab/>
        <w:t xml:space="preserve">        </w:t>
      </w:r>
      <w:proofErr w:type="gramStart"/>
      <w:r w:rsidRPr="00BC541B">
        <w:rPr>
          <w:rFonts w:asciiTheme="minorHAnsi" w:hAnsiTheme="minorHAnsi"/>
          <w:sz w:val="22"/>
          <w:szCs w:val="22"/>
        </w:rPr>
        <w:t>:</w:t>
      </w:r>
      <w:r w:rsidR="006B7481" w:rsidRPr="006B7481">
        <w:rPr>
          <w:rFonts w:asciiTheme="minorHAnsi" w:hAnsiTheme="minorHAnsi" w:cstheme="minorHAnsi"/>
          <w:color w:val="000000"/>
          <w:sz w:val="22"/>
          <w:szCs w:val="22"/>
        </w:rPr>
        <w:t>901</w:t>
      </w:r>
      <w:proofErr w:type="gramEnd"/>
      <w:r w:rsidR="006B7481" w:rsidRPr="006B7481">
        <w:rPr>
          <w:rFonts w:asciiTheme="minorHAnsi" w:hAnsiTheme="minorHAnsi" w:cstheme="minorHAnsi"/>
          <w:color w:val="000000"/>
          <w:sz w:val="22"/>
          <w:szCs w:val="22"/>
        </w:rPr>
        <w:t>/1,6</w:t>
      </w:r>
      <w:r w:rsidR="006B7481" w:rsidRPr="006B7481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 w:rsidR="006B7481" w:rsidRPr="006B7481">
        <w:rPr>
          <w:rFonts w:asciiTheme="minorHAnsi" w:hAnsiTheme="minorHAnsi" w:cstheme="minorHAnsi"/>
          <w:color w:val="000000"/>
          <w:sz w:val="22"/>
          <w:szCs w:val="22"/>
        </w:rPr>
        <w:t xml:space="preserve"> main road KHB colony near GVR plaza,</w:t>
      </w:r>
    </w:p>
    <w:p w:rsidR="006B7481" w:rsidRPr="00995CDB" w:rsidRDefault="007C36E1" w:rsidP="006B7481">
      <w:pPr>
        <w:jc w:val="both"/>
        <w:rPr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</w:t>
      </w:r>
      <w:r w:rsidR="006B7481" w:rsidRPr="006B7481">
        <w:rPr>
          <w:rFonts w:asciiTheme="minorHAnsi" w:hAnsiTheme="minorHAnsi" w:cstheme="minorHAnsi"/>
          <w:color w:val="000000"/>
          <w:sz w:val="22"/>
          <w:szCs w:val="22"/>
        </w:rPr>
        <w:t xml:space="preserve"> RT NagarBangalore -560032</w:t>
      </w:r>
    </w:p>
    <w:p w:rsidR="007D10B5" w:rsidRDefault="007D10B5" w:rsidP="00A32E58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A32E58" w:rsidRPr="00A32E58" w:rsidRDefault="00A32E58" w:rsidP="00A32E58">
      <w:pPr>
        <w:widowControl w:val="0"/>
        <w:tabs>
          <w:tab w:val="left" w:pos="540"/>
          <w:tab w:val="left" w:pos="3240"/>
          <w:tab w:val="left" w:pos="396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7D10B5" w:rsidRPr="00BC541B" w:rsidRDefault="00C064CB" w:rsidP="0024553E">
      <w:pPr>
        <w:pStyle w:val="Heading2"/>
        <w:keepLines/>
        <w:ind w:left="180"/>
        <w:rPr>
          <w:rFonts w:asciiTheme="minorHAnsi" w:hAnsiTheme="minorHAnsi"/>
          <w:b w:val="0"/>
          <w:bCs w:val="0"/>
          <w:sz w:val="22"/>
          <w:szCs w:val="22"/>
        </w:rPr>
      </w:pPr>
      <w:r w:rsidRPr="00BC541B">
        <w:rPr>
          <w:rFonts w:asciiTheme="minorHAnsi" w:hAnsiTheme="minorHAnsi"/>
          <w:b w:val="0"/>
          <w:bCs w:val="0"/>
          <w:sz w:val="22"/>
          <w:szCs w:val="22"/>
        </w:rPr>
        <w:t>I hereby declare</w:t>
      </w:r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t xml:space="preserve"> that the above mention</w:t>
      </w:r>
      <w:r w:rsidRPr="00BC541B">
        <w:rPr>
          <w:rFonts w:asciiTheme="minorHAnsi" w:hAnsiTheme="minorHAnsi"/>
          <w:b w:val="0"/>
          <w:bCs w:val="0"/>
          <w:sz w:val="22"/>
          <w:szCs w:val="22"/>
        </w:rPr>
        <w:t>ed information is correct as best of</w:t>
      </w:r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t xml:space="preserve"> my knowledge. </w:t>
      </w:r>
    </w:p>
    <w:p w:rsidR="007D10B5" w:rsidRPr="00BC541B" w:rsidRDefault="007D10B5" w:rsidP="0024553E">
      <w:pPr>
        <w:keepLines/>
        <w:rPr>
          <w:rFonts w:asciiTheme="minorHAnsi" w:hAnsiTheme="minorHAnsi"/>
          <w:sz w:val="22"/>
          <w:szCs w:val="22"/>
        </w:rPr>
      </w:pPr>
    </w:p>
    <w:p w:rsidR="007D10B5" w:rsidRPr="00BC541B" w:rsidRDefault="00DE6D35" w:rsidP="0024553E">
      <w:pPr>
        <w:pStyle w:val="Title"/>
        <w:keepLines/>
        <w:ind w:left="180"/>
        <w:jc w:val="left"/>
        <w:rPr>
          <w:rFonts w:asciiTheme="minorHAnsi" w:hAnsiTheme="minorHAnsi"/>
          <w:b w:val="0"/>
          <w:bCs w:val="0"/>
          <w:sz w:val="22"/>
          <w:szCs w:val="22"/>
        </w:rPr>
      </w:pPr>
      <w:proofErr w:type="spellStart"/>
      <w:r w:rsidRPr="00BC541B">
        <w:rPr>
          <w:rFonts w:asciiTheme="minorHAnsi" w:hAnsiTheme="minorHAnsi"/>
          <w:sz w:val="22"/>
          <w:szCs w:val="22"/>
        </w:rPr>
        <w:t>Place</w:t>
      </w:r>
      <w:proofErr w:type="gramStart"/>
      <w:r w:rsidRPr="00BC541B">
        <w:rPr>
          <w:rFonts w:asciiTheme="minorHAnsi" w:hAnsiTheme="minorHAnsi"/>
          <w:sz w:val="22"/>
          <w:szCs w:val="22"/>
        </w:rPr>
        <w:t>:</w:t>
      </w:r>
      <w:r w:rsidR="004926ED" w:rsidRPr="00BC541B">
        <w:rPr>
          <w:rFonts w:asciiTheme="minorHAnsi" w:hAnsiTheme="minorHAnsi"/>
          <w:b w:val="0"/>
          <w:bCs w:val="0"/>
          <w:sz w:val="22"/>
          <w:szCs w:val="22"/>
        </w:rPr>
        <w:t>Bangalore</w:t>
      </w:r>
      <w:proofErr w:type="spellEnd"/>
      <w:proofErr w:type="gramEnd"/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tab/>
      </w:r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tab/>
      </w:r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tab/>
      </w:r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tab/>
      </w:r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tab/>
      </w:r>
      <w:proofErr w:type="spellStart"/>
      <w:r w:rsidR="00B862EB">
        <w:rPr>
          <w:rFonts w:asciiTheme="minorHAnsi" w:hAnsiTheme="minorHAnsi"/>
          <w:bCs w:val="0"/>
          <w:sz w:val="22"/>
          <w:szCs w:val="22"/>
        </w:rPr>
        <w:t>Ritukumari</w:t>
      </w:r>
      <w:proofErr w:type="spellEnd"/>
      <w:r w:rsidR="00B862EB">
        <w:rPr>
          <w:rFonts w:asciiTheme="minorHAnsi" w:hAnsiTheme="minorHAnsi"/>
          <w:bCs w:val="0"/>
          <w:sz w:val="22"/>
          <w:szCs w:val="22"/>
        </w:rPr>
        <w:t xml:space="preserve"> Singh</w:t>
      </w:r>
      <w:r w:rsidR="007D10B5" w:rsidRPr="00BC541B">
        <w:rPr>
          <w:rFonts w:asciiTheme="minorHAnsi" w:hAnsiTheme="minorHAnsi"/>
          <w:b w:val="0"/>
          <w:bCs w:val="0"/>
          <w:sz w:val="22"/>
          <w:szCs w:val="22"/>
        </w:rPr>
        <w:br/>
      </w:r>
      <w:r w:rsidR="001A38AA" w:rsidRPr="00BC541B">
        <w:rPr>
          <w:rFonts w:asciiTheme="minorHAnsi" w:hAnsiTheme="minorHAnsi"/>
          <w:sz w:val="22"/>
          <w:szCs w:val="22"/>
        </w:rPr>
        <w:t>Date</w:t>
      </w:r>
      <w:r w:rsidR="001A38AA" w:rsidRPr="00BC541B">
        <w:rPr>
          <w:rFonts w:asciiTheme="minorHAnsi" w:hAnsiTheme="minorHAnsi"/>
          <w:b w:val="0"/>
          <w:bCs w:val="0"/>
          <w:sz w:val="22"/>
          <w:szCs w:val="22"/>
        </w:rPr>
        <w:t>:</w:t>
      </w:r>
    </w:p>
    <w:sectPr w:rsidR="007D10B5" w:rsidRPr="00BC541B" w:rsidSect="00A2436D">
      <w:headerReference w:type="default" r:id="rId8"/>
      <w:pgSz w:w="12240" w:h="15840"/>
      <w:pgMar w:top="963" w:right="1350" w:bottom="126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2B" w:rsidRDefault="00CB582B" w:rsidP="009032CD">
      <w:r>
        <w:separator/>
      </w:r>
    </w:p>
  </w:endnote>
  <w:endnote w:type="continuationSeparator" w:id="1">
    <w:p w:rsidR="00CB582B" w:rsidRDefault="00CB582B" w:rsidP="00903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2B" w:rsidRDefault="00CB582B" w:rsidP="009032CD">
      <w:r>
        <w:separator/>
      </w:r>
    </w:p>
  </w:footnote>
  <w:footnote w:type="continuationSeparator" w:id="1">
    <w:p w:rsidR="00CB582B" w:rsidRDefault="00CB582B" w:rsidP="00903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ED1" w:rsidRPr="00B862EB" w:rsidRDefault="00B862EB" w:rsidP="00591057">
    <w:pPr>
      <w:pStyle w:val="Header"/>
      <w:rPr>
        <w:rFonts w:asciiTheme="minorHAnsi" w:hAnsiTheme="minorHAnsi"/>
        <w:sz w:val="28"/>
        <w:szCs w:val="28"/>
        <w:lang w:val="pt-BR"/>
      </w:rPr>
    </w:pPr>
    <w:r w:rsidRPr="00B862EB">
      <w:rPr>
        <w:rFonts w:asciiTheme="minorHAnsi" w:hAnsiTheme="minorHAnsi"/>
        <w:sz w:val="28"/>
        <w:szCs w:val="28"/>
        <w:lang w:val="pt-BR"/>
      </w:rPr>
      <w:t>Ritu</w:t>
    </w:r>
    <w:r w:rsidR="002E2ED1" w:rsidRPr="00B862EB">
      <w:rPr>
        <w:rFonts w:asciiTheme="minorHAnsi" w:hAnsiTheme="minorHAnsi"/>
        <w:sz w:val="28"/>
        <w:szCs w:val="28"/>
        <w:lang w:val="pt-BR"/>
      </w:rPr>
      <w:t xml:space="preserve"> Singh</w:t>
    </w:r>
  </w:p>
  <w:p w:rsidR="002E2ED1" w:rsidRPr="00A2436D" w:rsidRDefault="002E2ED1" w:rsidP="00A2436D">
    <w:pPr>
      <w:pStyle w:val="Title"/>
      <w:pBdr>
        <w:bottom w:val="thinThickSmallGap" w:sz="24" w:space="9" w:color="auto"/>
      </w:pBdr>
      <w:ind w:left="0"/>
      <w:jc w:val="left"/>
      <w:rPr>
        <w:rFonts w:ascii="Times New Roman" w:hAnsi="Times New Roman"/>
        <w:b w:val="0"/>
        <w:bCs w:val="0"/>
        <w:color w:val="000000"/>
        <w:sz w:val="20"/>
        <w:szCs w:val="20"/>
        <w:lang w:val="pt-BR"/>
      </w:rPr>
    </w:pPr>
    <w:r w:rsidRPr="00B862EB">
      <w:rPr>
        <w:rFonts w:asciiTheme="minorHAnsi" w:hAnsiTheme="minorHAnsi"/>
        <w:b w:val="0"/>
        <w:bCs w:val="0"/>
        <w:szCs w:val="28"/>
        <w:lang w:val="pt-BR"/>
      </w:rPr>
      <w:t>E-mail:</w:t>
    </w:r>
    <w:r w:rsidR="00B862EB" w:rsidRPr="00B862EB">
      <w:rPr>
        <w:rFonts w:asciiTheme="minorHAnsi" w:hAnsiTheme="minorHAnsi"/>
        <w:b w:val="0"/>
        <w:bCs w:val="0"/>
        <w:szCs w:val="28"/>
        <w:lang w:val="pt-BR"/>
      </w:rPr>
      <w:t>rksritusingh@gmail.com</w:t>
    </w:r>
    <w:r w:rsidRPr="00B862EB">
      <w:rPr>
        <w:rFonts w:ascii="Times New Roman" w:hAnsi="Times New Roman"/>
        <w:b w:val="0"/>
        <w:bCs w:val="0"/>
        <w:szCs w:val="28"/>
        <w:lang w:val="pt-BR"/>
      </w:rPr>
      <w:tab/>
    </w:r>
    <w:r w:rsidRPr="00275E07">
      <w:rPr>
        <w:rFonts w:ascii="Times New Roman" w:hAnsi="Times New Roman"/>
        <w:b w:val="0"/>
        <w:bCs w:val="0"/>
        <w:sz w:val="20"/>
        <w:szCs w:val="20"/>
        <w:lang w:val="pt-BR"/>
      </w:rPr>
      <w:tab/>
    </w:r>
    <w:r w:rsidRPr="00275E07">
      <w:rPr>
        <w:rFonts w:ascii="Times New Roman" w:hAnsi="Times New Roman"/>
        <w:b w:val="0"/>
        <w:bCs w:val="0"/>
        <w:sz w:val="20"/>
        <w:szCs w:val="20"/>
        <w:lang w:val="pt-BR"/>
      </w:rPr>
      <w:tab/>
    </w:r>
    <w:r w:rsidRPr="00275E07">
      <w:rPr>
        <w:rFonts w:ascii="Times New Roman" w:hAnsi="Times New Roman"/>
        <w:b w:val="0"/>
        <w:bCs w:val="0"/>
        <w:sz w:val="20"/>
        <w:szCs w:val="20"/>
        <w:lang w:val="pt-BR"/>
      </w:rPr>
      <w:tab/>
    </w:r>
    <w:r w:rsidRPr="00275E07">
      <w:rPr>
        <w:rFonts w:ascii="Times New Roman" w:hAnsi="Times New Roman"/>
        <w:b w:val="0"/>
        <w:bCs w:val="0"/>
        <w:sz w:val="20"/>
        <w:szCs w:val="20"/>
        <w:lang w:val="pt-BR"/>
      </w:rPr>
      <w:tab/>
      <w:t>C</w:t>
    </w:r>
    <w:r w:rsidR="00B000D2">
      <w:rPr>
        <w:rFonts w:ascii="Times New Roman" w:hAnsi="Times New Roman"/>
        <w:b w:val="0"/>
        <w:bCs w:val="0"/>
        <w:color w:val="000000"/>
        <w:sz w:val="20"/>
        <w:szCs w:val="20"/>
        <w:lang w:val="pt-BR"/>
      </w:rPr>
      <w:t>ontact: +</w:t>
    </w:r>
    <w:r w:rsidR="00B862EB">
      <w:rPr>
        <w:rFonts w:ascii="Times New Roman" w:hAnsi="Times New Roman"/>
        <w:b w:val="0"/>
        <w:bCs w:val="0"/>
        <w:color w:val="000000"/>
        <w:sz w:val="20"/>
        <w:szCs w:val="20"/>
        <w:lang w:val="pt-BR"/>
      </w:rPr>
      <w:t>620</w:t>
    </w:r>
    <w:r w:rsidR="00B862EB" w:rsidRPr="00B862EB">
      <w:rPr>
        <w:rFonts w:ascii="Times New Roman" w:hAnsi="Times New Roman"/>
        <w:b w:val="0"/>
        <w:bCs w:val="0"/>
        <w:color w:val="000000"/>
        <w:sz w:val="20"/>
        <w:szCs w:val="20"/>
        <w:lang w:val="pt-BR"/>
      </w:rPr>
      <w:t>6296544</w:t>
    </w:r>
  </w:p>
  <w:p w:rsidR="002E2ED1" w:rsidRPr="00275E07" w:rsidRDefault="002E2ED1" w:rsidP="00195211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423"/>
    <w:multiLevelType w:val="hybridMultilevel"/>
    <w:tmpl w:val="FE3A9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66CAC"/>
    <w:multiLevelType w:val="hybridMultilevel"/>
    <w:tmpl w:val="7D82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475EC"/>
    <w:multiLevelType w:val="hybridMultilevel"/>
    <w:tmpl w:val="B6F2E9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5995B3D"/>
    <w:multiLevelType w:val="hybridMultilevel"/>
    <w:tmpl w:val="DE40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25D6E"/>
    <w:multiLevelType w:val="hybridMultilevel"/>
    <w:tmpl w:val="3D30E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D62785"/>
    <w:multiLevelType w:val="hybridMultilevel"/>
    <w:tmpl w:val="B3764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C10F43"/>
    <w:multiLevelType w:val="hybridMultilevel"/>
    <w:tmpl w:val="1242F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9619E2"/>
    <w:multiLevelType w:val="hybridMultilevel"/>
    <w:tmpl w:val="42F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F7A0E"/>
    <w:multiLevelType w:val="hybridMultilevel"/>
    <w:tmpl w:val="8CFAECFA"/>
    <w:lvl w:ilvl="0" w:tplc="BE9CF2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F3156"/>
    <w:multiLevelType w:val="hybridMultilevel"/>
    <w:tmpl w:val="460A49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2307036"/>
    <w:multiLevelType w:val="hybridMultilevel"/>
    <w:tmpl w:val="F69A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C78F7"/>
    <w:multiLevelType w:val="hybridMultilevel"/>
    <w:tmpl w:val="F296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87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774555B0"/>
    <w:multiLevelType w:val="hybridMultilevel"/>
    <w:tmpl w:val="118A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71770"/>
    <w:multiLevelType w:val="hybridMultilevel"/>
    <w:tmpl w:val="D24A17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4"/>
  </w:num>
  <w:num w:numId="5">
    <w:abstractNumId w:val="6"/>
  </w:num>
  <w:num w:numId="6">
    <w:abstractNumId w:val="2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10"/>
  </w:num>
  <w:num w:numId="14">
    <w:abstractNumId w:val="1"/>
  </w:num>
  <w:num w:numId="15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432EA"/>
    <w:rsid w:val="00001820"/>
    <w:rsid w:val="00002BA4"/>
    <w:rsid w:val="00010B84"/>
    <w:rsid w:val="00010F13"/>
    <w:rsid w:val="000113ED"/>
    <w:rsid w:val="000125A0"/>
    <w:rsid w:val="00020CCD"/>
    <w:rsid w:val="00020D5B"/>
    <w:rsid w:val="00021FD5"/>
    <w:rsid w:val="0002270E"/>
    <w:rsid w:val="000335B6"/>
    <w:rsid w:val="00037994"/>
    <w:rsid w:val="00042A35"/>
    <w:rsid w:val="00046C03"/>
    <w:rsid w:val="00047EBA"/>
    <w:rsid w:val="000531E3"/>
    <w:rsid w:val="00055C26"/>
    <w:rsid w:val="00055DAD"/>
    <w:rsid w:val="00057F59"/>
    <w:rsid w:val="00063BAF"/>
    <w:rsid w:val="00070986"/>
    <w:rsid w:val="00071580"/>
    <w:rsid w:val="0007483D"/>
    <w:rsid w:val="00075F09"/>
    <w:rsid w:val="00077508"/>
    <w:rsid w:val="0008711F"/>
    <w:rsid w:val="00096C1F"/>
    <w:rsid w:val="00097121"/>
    <w:rsid w:val="000A548E"/>
    <w:rsid w:val="000B023D"/>
    <w:rsid w:val="000B3BB3"/>
    <w:rsid w:val="000B3CCF"/>
    <w:rsid w:val="000B6918"/>
    <w:rsid w:val="000B7C0D"/>
    <w:rsid w:val="000C0774"/>
    <w:rsid w:val="000C5675"/>
    <w:rsid w:val="000C6B18"/>
    <w:rsid w:val="000D0A3D"/>
    <w:rsid w:val="000D3DFE"/>
    <w:rsid w:val="000D60E9"/>
    <w:rsid w:val="000D6574"/>
    <w:rsid w:val="000E51D5"/>
    <w:rsid w:val="000F358C"/>
    <w:rsid w:val="000F6018"/>
    <w:rsid w:val="00107C79"/>
    <w:rsid w:val="001134E1"/>
    <w:rsid w:val="00113A96"/>
    <w:rsid w:val="001225BC"/>
    <w:rsid w:val="00124A22"/>
    <w:rsid w:val="001305A7"/>
    <w:rsid w:val="00133F81"/>
    <w:rsid w:val="001418CC"/>
    <w:rsid w:val="00151DC0"/>
    <w:rsid w:val="001532D4"/>
    <w:rsid w:val="001536E0"/>
    <w:rsid w:val="00154108"/>
    <w:rsid w:val="00156C21"/>
    <w:rsid w:val="00161D43"/>
    <w:rsid w:val="001656A2"/>
    <w:rsid w:val="001660A3"/>
    <w:rsid w:val="00171700"/>
    <w:rsid w:val="00171868"/>
    <w:rsid w:val="0017313E"/>
    <w:rsid w:val="001851A6"/>
    <w:rsid w:val="00185A52"/>
    <w:rsid w:val="00185D2F"/>
    <w:rsid w:val="001865C1"/>
    <w:rsid w:val="00195211"/>
    <w:rsid w:val="001A0C11"/>
    <w:rsid w:val="001A14E5"/>
    <w:rsid w:val="001A38AA"/>
    <w:rsid w:val="001A50C8"/>
    <w:rsid w:val="001B21A9"/>
    <w:rsid w:val="001B6F6C"/>
    <w:rsid w:val="001B7C90"/>
    <w:rsid w:val="001C7202"/>
    <w:rsid w:val="001D6BDF"/>
    <w:rsid w:val="001E14A0"/>
    <w:rsid w:val="001E3CEE"/>
    <w:rsid w:val="001E4447"/>
    <w:rsid w:val="001E7316"/>
    <w:rsid w:val="001F2206"/>
    <w:rsid w:val="00217B45"/>
    <w:rsid w:val="00223716"/>
    <w:rsid w:val="00225765"/>
    <w:rsid w:val="0022589C"/>
    <w:rsid w:val="00233B5A"/>
    <w:rsid w:val="00237076"/>
    <w:rsid w:val="00240A8A"/>
    <w:rsid w:val="002432EA"/>
    <w:rsid w:val="00243750"/>
    <w:rsid w:val="00244E2E"/>
    <w:rsid w:val="0024553E"/>
    <w:rsid w:val="00247ADD"/>
    <w:rsid w:val="00247C77"/>
    <w:rsid w:val="002521EB"/>
    <w:rsid w:val="002526DF"/>
    <w:rsid w:val="002567F5"/>
    <w:rsid w:val="0025702C"/>
    <w:rsid w:val="0026491B"/>
    <w:rsid w:val="00264FDD"/>
    <w:rsid w:val="002743C3"/>
    <w:rsid w:val="00274C32"/>
    <w:rsid w:val="00275E07"/>
    <w:rsid w:val="002774E7"/>
    <w:rsid w:val="00277662"/>
    <w:rsid w:val="00281818"/>
    <w:rsid w:val="002876E9"/>
    <w:rsid w:val="00290E86"/>
    <w:rsid w:val="002928D8"/>
    <w:rsid w:val="00292B96"/>
    <w:rsid w:val="00294958"/>
    <w:rsid w:val="00297719"/>
    <w:rsid w:val="002A3BCA"/>
    <w:rsid w:val="002A51D3"/>
    <w:rsid w:val="002A589F"/>
    <w:rsid w:val="002A5B48"/>
    <w:rsid w:val="002B070D"/>
    <w:rsid w:val="002B6795"/>
    <w:rsid w:val="002C0075"/>
    <w:rsid w:val="002C0B7F"/>
    <w:rsid w:val="002D15CF"/>
    <w:rsid w:val="002D2283"/>
    <w:rsid w:val="002D2567"/>
    <w:rsid w:val="002D338E"/>
    <w:rsid w:val="002D3A90"/>
    <w:rsid w:val="002D5BBC"/>
    <w:rsid w:val="002E2ED1"/>
    <w:rsid w:val="002E393B"/>
    <w:rsid w:val="002F5E9F"/>
    <w:rsid w:val="002F669A"/>
    <w:rsid w:val="003009D4"/>
    <w:rsid w:val="003017CA"/>
    <w:rsid w:val="00303711"/>
    <w:rsid w:val="00305807"/>
    <w:rsid w:val="00312416"/>
    <w:rsid w:val="003169D6"/>
    <w:rsid w:val="0032187E"/>
    <w:rsid w:val="0032192A"/>
    <w:rsid w:val="003230F5"/>
    <w:rsid w:val="003276DB"/>
    <w:rsid w:val="0032797D"/>
    <w:rsid w:val="003400C2"/>
    <w:rsid w:val="00340BE1"/>
    <w:rsid w:val="00341C02"/>
    <w:rsid w:val="00343B68"/>
    <w:rsid w:val="003440B4"/>
    <w:rsid w:val="0035151C"/>
    <w:rsid w:val="00351A78"/>
    <w:rsid w:val="00352C16"/>
    <w:rsid w:val="00364ABF"/>
    <w:rsid w:val="0036703B"/>
    <w:rsid w:val="00375046"/>
    <w:rsid w:val="00382FDC"/>
    <w:rsid w:val="003939A2"/>
    <w:rsid w:val="00395341"/>
    <w:rsid w:val="00395B46"/>
    <w:rsid w:val="00395E5F"/>
    <w:rsid w:val="0039691D"/>
    <w:rsid w:val="003A33A2"/>
    <w:rsid w:val="003A5033"/>
    <w:rsid w:val="003A6896"/>
    <w:rsid w:val="003B06A6"/>
    <w:rsid w:val="003B33B6"/>
    <w:rsid w:val="003B508E"/>
    <w:rsid w:val="003B52EA"/>
    <w:rsid w:val="003B5F4E"/>
    <w:rsid w:val="003D0CD5"/>
    <w:rsid w:val="003D11D6"/>
    <w:rsid w:val="003D3409"/>
    <w:rsid w:val="003D6E0F"/>
    <w:rsid w:val="003F6277"/>
    <w:rsid w:val="00406D61"/>
    <w:rsid w:val="00410B6F"/>
    <w:rsid w:val="004117C8"/>
    <w:rsid w:val="00413F08"/>
    <w:rsid w:val="004170F7"/>
    <w:rsid w:val="00434D78"/>
    <w:rsid w:val="004412AF"/>
    <w:rsid w:val="00455C32"/>
    <w:rsid w:val="0046141E"/>
    <w:rsid w:val="00461D90"/>
    <w:rsid w:val="00466FCF"/>
    <w:rsid w:val="004716AC"/>
    <w:rsid w:val="00474945"/>
    <w:rsid w:val="004759E2"/>
    <w:rsid w:val="00483AB3"/>
    <w:rsid w:val="00484974"/>
    <w:rsid w:val="0049073F"/>
    <w:rsid w:val="004926ED"/>
    <w:rsid w:val="00493BA4"/>
    <w:rsid w:val="00493BEE"/>
    <w:rsid w:val="00497423"/>
    <w:rsid w:val="004B2711"/>
    <w:rsid w:val="004B73FE"/>
    <w:rsid w:val="004B7FFC"/>
    <w:rsid w:val="004C0B3E"/>
    <w:rsid w:val="004C12D9"/>
    <w:rsid w:val="004C31B7"/>
    <w:rsid w:val="004C4DD3"/>
    <w:rsid w:val="004C7CB6"/>
    <w:rsid w:val="004D526F"/>
    <w:rsid w:val="004D5F38"/>
    <w:rsid w:val="004E002E"/>
    <w:rsid w:val="004E6445"/>
    <w:rsid w:val="004F08E9"/>
    <w:rsid w:val="0050022D"/>
    <w:rsid w:val="00503B1B"/>
    <w:rsid w:val="005076DB"/>
    <w:rsid w:val="005139E8"/>
    <w:rsid w:val="00516728"/>
    <w:rsid w:val="00525215"/>
    <w:rsid w:val="0052605A"/>
    <w:rsid w:val="00535FAC"/>
    <w:rsid w:val="00540590"/>
    <w:rsid w:val="0054221F"/>
    <w:rsid w:val="005428D5"/>
    <w:rsid w:val="0054392C"/>
    <w:rsid w:val="00545293"/>
    <w:rsid w:val="00552E63"/>
    <w:rsid w:val="00557B36"/>
    <w:rsid w:val="00561B38"/>
    <w:rsid w:val="0056325C"/>
    <w:rsid w:val="0056470D"/>
    <w:rsid w:val="005657C5"/>
    <w:rsid w:val="00565830"/>
    <w:rsid w:val="00565CB6"/>
    <w:rsid w:val="00566005"/>
    <w:rsid w:val="00570F09"/>
    <w:rsid w:val="00571762"/>
    <w:rsid w:val="00573C07"/>
    <w:rsid w:val="00574636"/>
    <w:rsid w:val="00574B38"/>
    <w:rsid w:val="00585C3F"/>
    <w:rsid w:val="00586244"/>
    <w:rsid w:val="00591057"/>
    <w:rsid w:val="005916B1"/>
    <w:rsid w:val="005A2C69"/>
    <w:rsid w:val="005A4A11"/>
    <w:rsid w:val="005B21A7"/>
    <w:rsid w:val="005B34AA"/>
    <w:rsid w:val="005B6ED4"/>
    <w:rsid w:val="005C5883"/>
    <w:rsid w:val="005C6BE3"/>
    <w:rsid w:val="005D0CF2"/>
    <w:rsid w:val="005D5229"/>
    <w:rsid w:val="005D6F11"/>
    <w:rsid w:val="005D7DE0"/>
    <w:rsid w:val="005E3A45"/>
    <w:rsid w:val="005E6F3E"/>
    <w:rsid w:val="005E7814"/>
    <w:rsid w:val="005F262D"/>
    <w:rsid w:val="005F3B54"/>
    <w:rsid w:val="00601F05"/>
    <w:rsid w:val="006041FD"/>
    <w:rsid w:val="006046E3"/>
    <w:rsid w:val="00604CC5"/>
    <w:rsid w:val="00610EB6"/>
    <w:rsid w:val="00614E1F"/>
    <w:rsid w:val="00622087"/>
    <w:rsid w:val="00624466"/>
    <w:rsid w:val="00634D72"/>
    <w:rsid w:val="0063578E"/>
    <w:rsid w:val="00636D19"/>
    <w:rsid w:val="00636E81"/>
    <w:rsid w:val="00640557"/>
    <w:rsid w:val="00641718"/>
    <w:rsid w:val="00641799"/>
    <w:rsid w:val="00641AE3"/>
    <w:rsid w:val="00643F16"/>
    <w:rsid w:val="00645257"/>
    <w:rsid w:val="00654B37"/>
    <w:rsid w:val="00661A72"/>
    <w:rsid w:val="00672A1C"/>
    <w:rsid w:val="006755A7"/>
    <w:rsid w:val="006765A8"/>
    <w:rsid w:val="00681595"/>
    <w:rsid w:val="00681612"/>
    <w:rsid w:val="00682ADC"/>
    <w:rsid w:val="006860B7"/>
    <w:rsid w:val="0069107B"/>
    <w:rsid w:val="006932E0"/>
    <w:rsid w:val="006A5C0C"/>
    <w:rsid w:val="006A6F36"/>
    <w:rsid w:val="006B3A22"/>
    <w:rsid w:val="006B572A"/>
    <w:rsid w:val="006B6E6E"/>
    <w:rsid w:val="006B6EA4"/>
    <w:rsid w:val="006B7481"/>
    <w:rsid w:val="006C2F84"/>
    <w:rsid w:val="006C51FD"/>
    <w:rsid w:val="006C7697"/>
    <w:rsid w:val="006D28F0"/>
    <w:rsid w:val="006D340F"/>
    <w:rsid w:val="006D39B4"/>
    <w:rsid w:val="006E03D7"/>
    <w:rsid w:val="006E56E2"/>
    <w:rsid w:val="006F0BC2"/>
    <w:rsid w:val="006F1E0B"/>
    <w:rsid w:val="006F33F5"/>
    <w:rsid w:val="006F48F0"/>
    <w:rsid w:val="006F49DB"/>
    <w:rsid w:val="006F4E4C"/>
    <w:rsid w:val="006F55AC"/>
    <w:rsid w:val="00702FCE"/>
    <w:rsid w:val="00707A47"/>
    <w:rsid w:val="00713FCB"/>
    <w:rsid w:val="00723F4A"/>
    <w:rsid w:val="0072464A"/>
    <w:rsid w:val="00724D0E"/>
    <w:rsid w:val="00725E76"/>
    <w:rsid w:val="00731EAE"/>
    <w:rsid w:val="0073275B"/>
    <w:rsid w:val="00732CCD"/>
    <w:rsid w:val="00733D2C"/>
    <w:rsid w:val="007363A3"/>
    <w:rsid w:val="00741199"/>
    <w:rsid w:val="00741AAB"/>
    <w:rsid w:val="00745D64"/>
    <w:rsid w:val="00750DF1"/>
    <w:rsid w:val="0075422A"/>
    <w:rsid w:val="007641E2"/>
    <w:rsid w:val="00775CD5"/>
    <w:rsid w:val="00787490"/>
    <w:rsid w:val="00797A38"/>
    <w:rsid w:val="00797EB6"/>
    <w:rsid w:val="007A76FA"/>
    <w:rsid w:val="007B0ACD"/>
    <w:rsid w:val="007B6F1A"/>
    <w:rsid w:val="007C2F58"/>
    <w:rsid w:val="007C36E1"/>
    <w:rsid w:val="007C52C9"/>
    <w:rsid w:val="007C76F8"/>
    <w:rsid w:val="007D10B5"/>
    <w:rsid w:val="007D371C"/>
    <w:rsid w:val="007D4D84"/>
    <w:rsid w:val="007E35DF"/>
    <w:rsid w:val="007E3EF4"/>
    <w:rsid w:val="007E59C8"/>
    <w:rsid w:val="007E61A1"/>
    <w:rsid w:val="007E7406"/>
    <w:rsid w:val="007F482A"/>
    <w:rsid w:val="007F6FFC"/>
    <w:rsid w:val="007F76F6"/>
    <w:rsid w:val="0080136A"/>
    <w:rsid w:val="00802904"/>
    <w:rsid w:val="00805BC5"/>
    <w:rsid w:val="00807399"/>
    <w:rsid w:val="00810504"/>
    <w:rsid w:val="00820477"/>
    <w:rsid w:val="00823734"/>
    <w:rsid w:val="00824BEF"/>
    <w:rsid w:val="00830E2E"/>
    <w:rsid w:val="00835638"/>
    <w:rsid w:val="00837805"/>
    <w:rsid w:val="0085387D"/>
    <w:rsid w:val="00857E56"/>
    <w:rsid w:val="008643B2"/>
    <w:rsid w:val="0086470C"/>
    <w:rsid w:val="00866F6E"/>
    <w:rsid w:val="0087119B"/>
    <w:rsid w:val="008729C5"/>
    <w:rsid w:val="00873A96"/>
    <w:rsid w:val="00875B65"/>
    <w:rsid w:val="0087709F"/>
    <w:rsid w:val="008816A9"/>
    <w:rsid w:val="00887ABA"/>
    <w:rsid w:val="0089087D"/>
    <w:rsid w:val="008965CA"/>
    <w:rsid w:val="00897CE0"/>
    <w:rsid w:val="008A22BA"/>
    <w:rsid w:val="008A24DD"/>
    <w:rsid w:val="008B0B36"/>
    <w:rsid w:val="008B3C14"/>
    <w:rsid w:val="008C00D2"/>
    <w:rsid w:val="008C6D9A"/>
    <w:rsid w:val="008D09C2"/>
    <w:rsid w:val="008D1487"/>
    <w:rsid w:val="008E3EDD"/>
    <w:rsid w:val="008E5B76"/>
    <w:rsid w:val="008E6340"/>
    <w:rsid w:val="008E6AE0"/>
    <w:rsid w:val="008F0E35"/>
    <w:rsid w:val="008F1601"/>
    <w:rsid w:val="008F1648"/>
    <w:rsid w:val="008F2995"/>
    <w:rsid w:val="008F582B"/>
    <w:rsid w:val="008F6D44"/>
    <w:rsid w:val="009032CD"/>
    <w:rsid w:val="009143CA"/>
    <w:rsid w:val="00922B06"/>
    <w:rsid w:val="00922F5E"/>
    <w:rsid w:val="009251DF"/>
    <w:rsid w:val="009318E4"/>
    <w:rsid w:val="00942E3C"/>
    <w:rsid w:val="00943AB5"/>
    <w:rsid w:val="00943DE2"/>
    <w:rsid w:val="0095057F"/>
    <w:rsid w:val="009549A3"/>
    <w:rsid w:val="00957B54"/>
    <w:rsid w:val="00974806"/>
    <w:rsid w:val="00980CD2"/>
    <w:rsid w:val="00980F1B"/>
    <w:rsid w:val="00993DF4"/>
    <w:rsid w:val="009A18C9"/>
    <w:rsid w:val="009A7D20"/>
    <w:rsid w:val="009B1D8D"/>
    <w:rsid w:val="009B36FF"/>
    <w:rsid w:val="009B3E62"/>
    <w:rsid w:val="009B54CD"/>
    <w:rsid w:val="009C05FD"/>
    <w:rsid w:val="009C6026"/>
    <w:rsid w:val="009D1650"/>
    <w:rsid w:val="009D2D8A"/>
    <w:rsid w:val="009D43BF"/>
    <w:rsid w:val="009D4988"/>
    <w:rsid w:val="009D6409"/>
    <w:rsid w:val="009E12EA"/>
    <w:rsid w:val="009E1F67"/>
    <w:rsid w:val="009F0350"/>
    <w:rsid w:val="009F5198"/>
    <w:rsid w:val="009F5749"/>
    <w:rsid w:val="00A03CF6"/>
    <w:rsid w:val="00A04560"/>
    <w:rsid w:val="00A046D6"/>
    <w:rsid w:val="00A04E42"/>
    <w:rsid w:val="00A05DFE"/>
    <w:rsid w:val="00A06972"/>
    <w:rsid w:val="00A070AF"/>
    <w:rsid w:val="00A13429"/>
    <w:rsid w:val="00A143D4"/>
    <w:rsid w:val="00A2436D"/>
    <w:rsid w:val="00A24688"/>
    <w:rsid w:val="00A32E58"/>
    <w:rsid w:val="00A407DE"/>
    <w:rsid w:val="00A51143"/>
    <w:rsid w:val="00A51E0C"/>
    <w:rsid w:val="00A55334"/>
    <w:rsid w:val="00A61509"/>
    <w:rsid w:val="00A6260A"/>
    <w:rsid w:val="00A70558"/>
    <w:rsid w:val="00A72E6A"/>
    <w:rsid w:val="00A735C3"/>
    <w:rsid w:val="00A752C5"/>
    <w:rsid w:val="00A813D7"/>
    <w:rsid w:val="00A8207A"/>
    <w:rsid w:val="00A867DA"/>
    <w:rsid w:val="00A922E3"/>
    <w:rsid w:val="00A926AB"/>
    <w:rsid w:val="00A92852"/>
    <w:rsid w:val="00A92DAB"/>
    <w:rsid w:val="00A92FAF"/>
    <w:rsid w:val="00A940FA"/>
    <w:rsid w:val="00A95AAE"/>
    <w:rsid w:val="00AA3191"/>
    <w:rsid w:val="00AA39CC"/>
    <w:rsid w:val="00AA3BE9"/>
    <w:rsid w:val="00AA4EDF"/>
    <w:rsid w:val="00AA6A4A"/>
    <w:rsid w:val="00AA6B8D"/>
    <w:rsid w:val="00AB237F"/>
    <w:rsid w:val="00AB5F3E"/>
    <w:rsid w:val="00AC142F"/>
    <w:rsid w:val="00AC1C00"/>
    <w:rsid w:val="00AC2060"/>
    <w:rsid w:val="00AC329B"/>
    <w:rsid w:val="00AC46E7"/>
    <w:rsid w:val="00AC785D"/>
    <w:rsid w:val="00AD15F5"/>
    <w:rsid w:val="00AD2B16"/>
    <w:rsid w:val="00AD2D00"/>
    <w:rsid w:val="00AD36B1"/>
    <w:rsid w:val="00AD40C0"/>
    <w:rsid w:val="00AD6B7F"/>
    <w:rsid w:val="00AE60A2"/>
    <w:rsid w:val="00AF22E1"/>
    <w:rsid w:val="00AF4ACD"/>
    <w:rsid w:val="00AF6489"/>
    <w:rsid w:val="00AF6B5F"/>
    <w:rsid w:val="00AF7381"/>
    <w:rsid w:val="00B000D2"/>
    <w:rsid w:val="00B03867"/>
    <w:rsid w:val="00B04C9B"/>
    <w:rsid w:val="00B06773"/>
    <w:rsid w:val="00B1003E"/>
    <w:rsid w:val="00B11F0C"/>
    <w:rsid w:val="00B12334"/>
    <w:rsid w:val="00B15323"/>
    <w:rsid w:val="00B208BE"/>
    <w:rsid w:val="00B242AF"/>
    <w:rsid w:val="00B26A69"/>
    <w:rsid w:val="00B27C1B"/>
    <w:rsid w:val="00B31178"/>
    <w:rsid w:val="00B47CE4"/>
    <w:rsid w:val="00B5001F"/>
    <w:rsid w:val="00B523F4"/>
    <w:rsid w:val="00B66AB4"/>
    <w:rsid w:val="00B74939"/>
    <w:rsid w:val="00B862EB"/>
    <w:rsid w:val="00B8767C"/>
    <w:rsid w:val="00BA0555"/>
    <w:rsid w:val="00BA7113"/>
    <w:rsid w:val="00BB292D"/>
    <w:rsid w:val="00BB354B"/>
    <w:rsid w:val="00BB4001"/>
    <w:rsid w:val="00BB5F21"/>
    <w:rsid w:val="00BB7380"/>
    <w:rsid w:val="00BC541B"/>
    <w:rsid w:val="00BC57F1"/>
    <w:rsid w:val="00BC6BFD"/>
    <w:rsid w:val="00BC7251"/>
    <w:rsid w:val="00BF2819"/>
    <w:rsid w:val="00BF7434"/>
    <w:rsid w:val="00C00869"/>
    <w:rsid w:val="00C00CD6"/>
    <w:rsid w:val="00C0180A"/>
    <w:rsid w:val="00C03E7A"/>
    <w:rsid w:val="00C04234"/>
    <w:rsid w:val="00C0439E"/>
    <w:rsid w:val="00C064CB"/>
    <w:rsid w:val="00C07599"/>
    <w:rsid w:val="00C11036"/>
    <w:rsid w:val="00C24FAE"/>
    <w:rsid w:val="00C25DBA"/>
    <w:rsid w:val="00C25FB2"/>
    <w:rsid w:val="00C31290"/>
    <w:rsid w:val="00C31612"/>
    <w:rsid w:val="00C3585D"/>
    <w:rsid w:val="00C41E4E"/>
    <w:rsid w:val="00C427C0"/>
    <w:rsid w:val="00C46EAA"/>
    <w:rsid w:val="00C47DE9"/>
    <w:rsid w:val="00C51EFD"/>
    <w:rsid w:val="00C5237B"/>
    <w:rsid w:val="00C63D76"/>
    <w:rsid w:val="00C64E9B"/>
    <w:rsid w:val="00C803DB"/>
    <w:rsid w:val="00C80F3B"/>
    <w:rsid w:val="00C8158E"/>
    <w:rsid w:val="00C85AAF"/>
    <w:rsid w:val="00C85BC9"/>
    <w:rsid w:val="00C85EAF"/>
    <w:rsid w:val="00C92D31"/>
    <w:rsid w:val="00C93597"/>
    <w:rsid w:val="00C95A19"/>
    <w:rsid w:val="00C974B5"/>
    <w:rsid w:val="00CA7D21"/>
    <w:rsid w:val="00CB491E"/>
    <w:rsid w:val="00CB582B"/>
    <w:rsid w:val="00CB6BBB"/>
    <w:rsid w:val="00CC2B88"/>
    <w:rsid w:val="00CC45CB"/>
    <w:rsid w:val="00CC54D6"/>
    <w:rsid w:val="00CD2827"/>
    <w:rsid w:val="00CE0D4C"/>
    <w:rsid w:val="00CE2FC5"/>
    <w:rsid w:val="00CF1675"/>
    <w:rsid w:val="00CF1B90"/>
    <w:rsid w:val="00CF2503"/>
    <w:rsid w:val="00CF740B"/>
    <w:rsid w:val="00CF78AC"/>
    <w:rsid w:val="00D14745"/>
    <w:rsid w:val="00D173EC"/>
    <w:rsid w:val="00D222C9"/>
    <w:rsid w:val="00D2702F"/>
    <w:rsid w:val="00D279ED"/>
    <w:rsid w:val="00D3513D"/>
    <w:rsid w:val="00D35906"/>
    <w:rsid w:val="00D50A19"/>
    <w:rsid w:val="00D51590"/>
    <w:rsid w:val="00D53B5D"/>
    <w:rsid w:val="00D556AF"/>
    <w:rsid w:val="00D6192F"/>
    <w:rsid w:val="00D6234B"/>
    <w:rsid w:val="00D66866"/>
    <w:rsid w:val="00D67596"/>
    <w:rsid w:val="00D75AB5"/>
    <w:rsid w:val="00D77494"/>
    <w:rsid w:val="00D817BB"/>
    <w:rsid w:val="00D83882"/>
    <w:rsid w:val="00D91F94"/>
    <w:rsid w:val="00D9728C"/>
    <w:rsid w:val="00DA1EB6"/>
    <w:rsid w:val="00DA2102"/>
    <w:rsid w:val="00DA370D"/>
    <w:rsid w:val="00DA3D10"/>
    <w:rsid w:val="00DA52A6"/>
    <w:rsid w:val="00DB0394"/>
    <w:rsid w:val="00DB3B6B"/>
    <w:rsid w:val="00DC3347"/>
    <w:rsid w:val="00DC45D6"/>
    <w:rsid w:val="00DD2FDB"/>
    <w:rsid w:val="00DD641A"/>
    <w:rsid w:val="00DD666A"/>
    <w:rsid w:val="00DE6D35"/>
    <w:rsid w:val="00DE7F65"/>
    <w:rsid w:val="00DF709E"/>
    <w:rsid w:val="00E0119C"/>
    <w:rsid w:val="00E011CC"/>
    <w:rsid w:val="00E04DCB"/>
    <w:rsid w:val="00E07C33"/>
    <w:rsid w:val="00E1557B"/>
    <w:rsid w:val="00E17B6C"/>
    <w:rsid w:val="00E263DD"/>
    <w:rsid w:val="00E37078"/>
    <w:rsid w:val="00E3779D"/>
    <w:rsid w:val="00E40E71"/>
    <w:rsid w:val="00E4160D"/>
    <w:rsid w:val="00E438F0"/>
    <w:rsid w:val="00E47E0C"/>
    <w:rsid w:val="00E502AB"/>
    <w:rsid w:val="00E56024"/>
    <w:rsid w:val="00E618EF"/>
    <w:rsid w:val="00E62504"/>
    <w:rsid w:val="00E64232"/>
    <w:rsid w:val="00E677B9"/>
    <w:rsid w:val="00E7082C"/>
    <w:rsid w:val="00E72A34"/>
    <w:rsid w:val="00E74606"/>
    <w:rsid w:val="00E767D6"/>
    <w:rsid w:val="00E800CB"/>
    <w:rsid w:val="00E80B06"/>
    <w:rsid w:val="00E878CA"/>
    <w:rsid w:val="00E921B9"/>
    <w:rsid w:val="00EA0713"/>
    <w:rsid w:val="00EB683E"/>
    <w:rsid w:val="00EB7B54"/>
    <w:rsid w:val="00EC31C0"/>
    <w:rsid w:val="00EC4F98"/>
    <w:rsid w:val="00ED46AD"/>
    <w:rsid w:val="00EE10A4"/>
    <w:rsid w:val="00EE1544"/>
    <w:rsid w:val="00EE36D1"/>
    <w:rsid w:val="00EE373D"/>
    <w:rsid w:val="00EE494D"/>
    <w:rsid w:val="00EE5E9E"/>
    <w:rsid w:val="00EF0CFF"/>
    <w:rsid w:val="00EF30C8"/>
    <w:rsid w:val="00EF4841"/>
    <w:rsid w:val="00F06F5B"/>
    <w:rsid w:val="00F11111"/>
    <w:rsid w:val="00F12DA5"/>
    <w:rsid w:val="00F130D7"/>
    <w:rsid w:val="00F164A7"/>
    <w:rsid w:val="00F16A01"/>
    <w:rsid w:val="00F203F0"/>
    <w:rsid w:val="00F204C9"/>
    <w:rsid w:val="00F20F9D"/>
    <w:rsid w:val="00F21658"/>
    <w:rsid w:val="00F329CC"/>
    <w:rsid w:val="00F33B87"/>
    <w:rsid w:val="00F36372"/>
    <w:rsid w:val="00F423D8"/>
    <w:rsid w:val="00F43809"/>
    <w:rsid w:val="00F52A8A"/>
    <w:rsid w:val="00F7380B"/>
    <w:rsid w:val="00F80ED5"/>
    <w:rsid w:val="00F83002"/>
    <w:rsid w:val="00F972EB"/>
    <w:rsid w:val="00FA14CD"/>
    <w:rsid w:val="00FA57FA"/>
    <w:rsid w:val="00FA63DD"/>
    <w:rsid w:val="00FB690F"/>
    <w:rsid w:val="00FB7684"/>
    <w:rsid w:val="00FC15BC"/>
    <w:rsid w:val="00FC19B4"/>
    <w:rsid w:val="00FC5C56"/>
    <w:rsid w:val="00FE52DA"/>
    <w:rsid w:val="00FE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E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52A8A"/>
    <w:pPr>
      <w:keepNext/>
      <w:spacing w:after="40"/>
      <w:jc w:val="both"/>
      <w:outlineLvl w:val="0"/>
    </w:pPr>
    <w:rPr>
      <w:b/>
      <w:sz w:val="22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E64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51D5"/>
    <w:pPr>
      <w:spacing w:after="120"/>
    </w:pPr>
  </w:style>
  <w:style w:type="paragraph" w:styleId="Header">
    <w:name w:val="header"/>
    <w:basedOn w:val="Normal"/>
    <w:link w:val="HeaderChar"/>
    <w:uiPriority w:val="99"/>
    <w:rsid w:val="009032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32CD"/>
    <w:rPr>
      <w:sz w:val="24"/>
      <w:szCs w:val="24"/>
    </w:rPr>
  </w:style>
  <w:style w:type="paragraph" w:styleId="Footer">
    <w:name w:val="footer"/>
    <w:basedOn w:val="Normal"/>
    <w:link w:val="FooterChar"/>
    <w:rsid w:val="009032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32CD"/>
    <w:rPr>
      <w:sz w:val="24"/>
      <w:szCs w:val="24"/>
    </w:rPr>
  </w:style>
  <w:style w:type="paragraph" w:styleId="BalloonText">
    <w:name w:val="Balloon Text"/>
    <w:basedOn w:val="Normal"/>
    <w:link w:val="BalloonTextChar"/>
    <w:rsid w:val="009032C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032CD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636D19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Indent">
    <w:name w:val="Body Text Indent"/>
    <w:basedOn w:val="Normal"/>
    <w:link w:val="BodyTextIndentChar"/>
    <w:rsid w:val="00636D19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36D1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36D19"/>
    <w:pPr>
      <w:ind w:left="720"/>
      <w:contextualSpacing/>
    </w:pPr>
  </w:style>
  <w:style w:type="character" w:styleId="Hyperlink">
    <w:name w:val="Hyperlink"/>
    <w:rsid w:val="003009D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C45D6"/>
    <w:pPr>
      <w:ind w:left="360"/>
      <w:jc w:val="center"/>
    </w:pPr>
    <w:rPr>
      <w:rFonts w:ascii="Century Schoolbook" w:hAnsi="Century Schoolbook"/>
      <w:b/>
      <w:bCs/>
      <w:sz w:val="28"/>
    </w:rPr>
  </w:style>
  <w:style w:type="character" w:customStyle="1" w:styleId="TitleChar">
    <w:name w:val="Title Char"/>
    <w:link w:val="Title"/>
    <w:rsid w:val="00DC45D6"/>
    <w:rPr>
      <w:rFonts w:ascii="Century Schoolbook" w:hAnsi="Century Schoolbook" w:cs="Arial Black"/>
      <w:b/>
      <w:bCs/>
      <w:sz w:val="28"/>
      <w:szCs w:val="24"/>
    </w:rPr>
  </w:style>
  <w:style w:type="character" w:customStyle="1" w:styleId="Heading2Char">
    <w:name w:val="Heading 2 Char"/>
    <w:link w:val="Heading2"/>
    <w:semiHidden/>
    <w:rsid w:val="004E644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rsid w:val="003D6E0F"/>
  </w:style>
  <w:style w:type="paragraph" w:styleId="NoSpacing">
    <w:name w:val="No Spacing"/>
    <w:uiPriority w:val="1"/>
    <w:qFormat/>
    <w:rsid w:val="00731EAE"/>
    <w:rPr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566005"/>
    <w:pPr>
      <w:widowControl w:val="0"/>
      <w:suppressAutoHyphens/>
      <w:autoSpaceDN w:val="0"/>
      <w:spacing w:after="120"/>
    </w:pPr>
    <w:rPr>
      <w:rFonts w:eastAsia="SimSun" w:cs="Mangal"/>
      <w:kern w:val="3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Harddisk\My%20Personal%20work\UshaKumari_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FE921-931D-4EA8-BA07-7B88F93C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UshaKumari_CV</Template>
  <TotalTime>274</TotalTime>
  <Pages>3</Pages>
  <Words>650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Vikas Bhardwaj</dc:creator>
  <cp:lastModifiedBy>SERVER</cp:lastModifiedBy>
  <cp:revision>11</cp:revision>
  <dcterms:created xsi:type="dcterms:W3CDTF">2019-03-09T18:53:00Z</dcterms:created>
  <dcterms:modified xsi:type="dcterms:W3CDTF">2019-04-26T14:55:00Z</dcterms:modified>
</cp:coreProperties>
</file>